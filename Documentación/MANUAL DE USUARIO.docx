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FCA5BF" w14:textId="77777777" w:rsidR="001E59F3" w:rsidRPr="004C0AD1" w:rsidRDefault="00A91D75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1347A6FB" wp14:editId="3EDD984A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1DEC9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3B2B42FB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90842B" w14:textId="566E356D" w:rsidR="00A91D75" w:rsidRPr="004C0AD1" w:rsidRDefault="00C6323A" w:rsidP="007B2D9D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D69BBAA" wp14:editId="1029158B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A819AF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7B2D9D"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333"/>
        <w:gridCol w:w="4869"/>
      </w:tblGrid>
      <w:tr w:rsidR="00A91D75" w:rsidRPr="004C0AD1" w14:paraId="46732260" w14:textId="77777777" w:rsidTr="00C6323A">
        <w:trPr>
          <w:trHeight w:val="358"/>
        </w:trPr>
        <w:tc>
          <w:tcPr>
            <w:tcW w:w="3567" w:type="dxa"/>
          </w:tcPr>
          <w:p w14:paraId="05B57D7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6F5BC6B" wp14:editId="1C4A09B3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C07691" w14:textId="01421829" w:rsidR="00A91D75" w:rsidRPr="00A91D75" w:rsidRDefault="007B2D9D" w:rsidP="00A91D75">
                                  <w:pPr>
                                    <w:pStyle w:val="Subttulo"/>
                                  </w:pPr>
                                  <w:r w:rsidRPr="007B2D9D">
                                    <w:rPr>
                                      <w:lang w:bidi="es-ES"/>
                                    </w:rPr>
                                    <w:t>dojo de karate "Cobra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”</w:t>
                                  </w:r>
                                  <w:r w:rsidRPr="007B2D9D">
                                    <w:rPr>
                                      <w:lang w:bidi="es-ES"/>
                                    </w:rPr>
                                    <w:t xml:space="preserve"> Kai"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F5BC6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6CC07691" w14:textId="01421829" w:rsidR="00A91D75" w:rsidRPr="00A91D75" w:rsidRDefault="007B2D9D" w:rsidP="00A91D75">
                            <w:pPr>
                              <w:pStyle w:val="Subttulo"/>
                            </w:pPr>
                            <w:r w:rsidRPr="007B2D9D">
                              <w:rPr>
                                <w:lang w:bidi="es-ES"/>
                              </w:rPr>
                              <w:t>dojo de karate "Cobra</w:t>
                            </w:r>
                            <w:r>
                              <w:rPr>
                                <w:lang w:bidi="es-ES"/>
                              </w:rPr>
                              <w:t>”</w:t>
                            </w:r>
                            <w:r w:rsidRPr="007B2D9D">
                              <w:rPr>
                                <w:lang w:bidi="es-ES"/>
                              </w:rPr>
                              <w:t xml:space="preserve"> Kai"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E9AEF63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38DE6270" w14:textId="77777777" w:rsidR="00A91D75" w:rsidRPr="004C0AD1" w:rsidRDefault="00A91D75" w:rsidP="00A91D75">
            <w:pPr>
              <w:jc w:val="right"/>
            </w:pPr>
          </w:p>
        </w:tc>
      </w:tr>
      <w:tr w:rsidR="00A91D75" w:rsidRPr="004C0AD1" w14:paraId="74DD6E21" w14:textId="77777777" w:rsidTr="00C6323A">
        <w:trPr>
          <w:trHeight w:val="1197"/>
        </w:trPr>
        <w:tc>
          <w:tcPr>
            <w:tcW w:w="3567" w:type="dxa"/>
          </w:tcPr>
          <w:p w14:paraId="49FAA5D9" w14:textId="750B7FF2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F62CDAD" wp14:editId="21534640">
                      <wp:extent cx="1000760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00760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635E7E" w14:textId="71EAB91D" w:rsidR="00A91D75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Curso</w:t>
                                  </w:r>
                                </w:p>
                                <w:p w14:paraId="45160C9D" w14:textId="19B25CD8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IPC1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F62CDAD" id="Cuadro de texto 7" o:spid="_x0000_s1027" type="#_x0000_t202" style="width:78.8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" filled="f" stroked="f" strokeweight=".5pt">
                      <v:textbox>
                        <w:txbxContent>
                          <w:p w14:paraId="38635E7E" w14:textId="71EAB91D" w:rsidR="00A91D75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Curso</w:t>
                            </w:r>
                          </w:p>
                          <w:p w14:paraId="45160C9D" w14:textId="19B25CD8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>IPC1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7B2D9D"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5385A87" wp14:editId="6DF5D15F">
                      <wp:extent cx="1913861" cy="1063255"/>
                      <wp:effectExtent l="0" t="0" r="0" b="3810"/>
                      <wp:docPr id="1516392442" name="Cuadro de texto 1516392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EE38FA" w14:textId="77777777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Carné</w:t>
                                  </w:r>
                                </w:p>
                                <w:p w14:paraId="6E0C9DB8" w14:textId="77777777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201907179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5385A87" id="Cuadro de texto 1516392442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0EE38FA" w14:textId="77777777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Carné</w:t>
                            </w:r>
                          </w:p>
                          <w:p w14:paraId="6E0C9DB8" w14:textId="77777777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201907179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FB96208" w14:textId="5D71CAD1" w:rsidR="00A91D75" w:rsidRPr="004C0AD1" w:rsidRDefault="00A91D75" w:rsidP="00A91D75"/>
        </w:tc>
        <w:tc>
          <w:tcPr>
            <w:tcW w:w="3483" w:type="dxa"/>
            <w:vAlign w:val="bottom"/>
          </w:tcPr>
          <w:p w14:paraId="75F28B78" w14:textId="64E17D28" w:rsidR="00A91D75" w:rsidRPr="004C0AD1" w:rsidRDefault="007B2D9D" w:rsidP="00A91D75">
            <w:pPr>
              <w:jc w:val="right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98B529B" wp14:editId="381DEEFB">
                      <wp:extent cx="3091815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91815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A7B0D9" w14:textId="680E2F7C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Nombre</w:t>
                                  </w:r>
                                </w:p>
                                <w:p w14:paraId="173845FB" w14:textId="1B185EE6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Wilson Manuel Santos Ajcot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8B529B" id="Cuadro de texto 14" o:spid="_x0000_s1029" type="#_x0000_t202" style="width:243.4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" filled="f" stroked="f" strokeweight=".5pt">
                      <v:textbox>
                        <w:txbxContent>
                          <w:p w14:paraId="17A7B0D9" w14:textId="680E2F7C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Nombre</w:t>
                            </w:r>
                          </w:p>
                          <w:p w14:paraId="173845FB" w14:textId="1B185EE6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Wilson Manuel Santos Ajcot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574D5C25" w14:textId="5D047C80" w:rsidR="007B2D9D" w:rsidRDefault="00DD1325" w:rsidP="0050555E">
          <w:pPr>
            <w:pStyle w:val="TtuloTDC"/>
            <w:numPr>
              <w:ilvl w:val="0"/>
              <w:numId w:val="0"/>
            </w:numPr>
            <w:ind w:left="720" w:hanging="360"/>
          </w:pPr>
          <w:r w:rsidRPr="004C0AD1">
            <w:rPr>
              <w:noProof/>
              <w:lang w:bidi="es-ES"/>
            </w:rPr>
            <w:drawing>
              <wp:anchor distT="0" distB="0" distL="114300" distR="114300" simplePos="0" relativeHeight="251658240" behindDoc="1" locked="0" layoutInCell="1" allowOverlap="1" wp14:anchorId="5628360F" wp14:editId="217A60A2">
                <wp:simplePos x="0" y="0"/>
                <wp:positionH relativeFrom="column">
                  <wp:posOffset>-10160</wp:posOffset>
                </wp:positionH>
                <wp:positionV relativeFrom="page">
                  <wp:posOffset>2498725</wp:posOffset>
                </wp:positionV>
                <wp:extent cx="6219825" cy="4117975"/>
                <wp:effectExtent l="0" t="0" r="9525" b="0"/>
                <wp:wrapNone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n 11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9825" cy="411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B2D9D">
            <w:rPr>
              <w:rFonts w:asciiTheme="minorHAnsi" w:eastAsiaTheme="minorHAnsi" w:hAnsiTheme="minorHAnsi" w:cstheme="minorBidi"/>
              <w:b w:val="0"/>
              <w:bCs w:val="0"/>
              <w:caps w:val="0"/>
              <w:kern w:val="0"/>
              <w:sz w:val="24"/>
            </w:rPr>
            <w:br w:type="page"/>
          </w:r>
        </w:p>
        <w:p w14:paraId="6DD6EBC9" w14:textId="496C3580" w:rsidR="00E523C3" w:rsidRPr="004C0AD1" w:rsidRDefault="00CB27A1" w:rsidP="00E523C3">
          <w:pPr>
            <w:pStyle w:val="TtuloTDC"/>
          </w:pPr>
          <w:r w:rsidRPr="004C0AD1">
            <w:rPr>
              <w:noProof/>
              <w:lang w:bidi="es-ES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33B3903" wp14:editId="77F4848C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CC82865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wVLxHmwCAAAtBQAADgAAAAAAAAAAAAAA&#10;AAAuAgAAZHJzL2Uyb0RvYy54bWxQSwECLQAUAAYACAAAACEARayYV+AAAAALAQAADwAAAAAAAAAA&#10;AAAAAADGBAAAZHJzL2Rvd25yZXYueG1sUEsFBgAAAAAEAAQA8wAAANMF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14:paraId="564D21BF" w14:textId="51B75930" w:rsidR="00C8409E" w:rsidRDefault="00E523C3" w:rsidP="00C8409E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184497551" w:history="1">
            <w:r w:rsidR="00C8409E" w:rsidRPr="00B5783B">
              <w:rPr>
                <w:rStyle w:val="Hipervnculo"/>
              </w:rPr>
              <w:t>II.</w:t>
            </w:r>
            <w:r w:rsidR="00C8409E"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="00C8409E" w:rsidRPr="00B5783B">
              <w:rPr>
                <w:rStyle w:val="Hipervnculo"/>
                <w:lang w:bidi="es-ES"/>
              </w:rPr>
              <w:t>INTRODUCCIÓN</w:t>
            </w:r>
            <w:r w:rsidR="00C8409E">
              <w:rPr>
                <w:webHidden/>
              </w:rPr>
              <w:tab/>
            </w:r>
            <w:r w:rsidR="00C8409E">
              <w:rPr>
                <w:webHidden/>
              </w:rPr>
              <w:fldChar w:fldCharType="begin"/>
            </w:r>
            <w:r w:rsidR="00C8409E">
              <w:rPr>
                <w:webHidden/>
              </w:rPr>
              <w:instrText xml:space="preserve"> PAGEREF _Toc184497551 \h </w:instrText>
            </w:r>
            <w:r w:rsidR="00C8409E">
              <w:rPr>
                <w:webHidden/>
              </w:rPr>
            </w:r>
            <w:r w:rsidR="00C8409E">
              <w:rPr>
                <w:webHidden/>
              </w:rPr>
              <w:fldChar w:fldCharType="separate"/>
            </w:r>
            <w:r w:rsidR="000812AC">
              <w:rPr>
                <w:webHidden/>
              </w:rPr>
              <w:t>3</w:t>
            </w:r>
            <w:r w:rsidR="00C8409E">
              <w:rPr>
                <w:webHidden/>
              </w:rPr>
              <w:fldChar w:fldCharType="end"/>
            </w:r>
          </w:hyperlink>
        </w:p>
        <w:p w14:paraId="68148C67" w14:textId="51656322" w:rsidR="00C8409E" w:rsidRDefault="00C8409E" w:rsidP="00C8409E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2" w:history="1">
            <w:r w:rsidRPr="00B5783B">
              <w:rPr>
                <w:rStyle w:val="Hipervnculo"/>
              </w:rPr>
              <w:t>III.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</w:rPr>
              <w:t>REQUERIMIENTOS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_Toc184497552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812AC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75B3A75" w14:textId="3C5EB5A5" w:rsidR="00C8409E" w:rsidRDefault="00C8409E" w:rsidP="00C8409E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3" w:history="1">
            <w:r w:rsidRPr="00B5783B">
              <w:rPr>
                <w:rStyle w:val="Hipervnculo"/>
              </w:rPr>
              <w:t>IV.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</w:rPr>
              <w:t>OPCIONES DEL SISTEMAS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_Toc184497553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812AC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1DEA20E" w14:textId="64F7387D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4" w:history="1">
            <w:r w:rsidRPr="00B5783B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</w:rPr>
              <w:t>Ingreso a la aplicación</w:t>
            </w:r>
            <w:r w:rsidR="009901AF">
              <w:rPr>
                <w:rStyle w:val="Hipervnculo"/>
                <w:noProof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B96D3" w14:textId="382C0168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5" w:history="1">
            <w:r w:rsidRPr="00B5783B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</w:rPr>
              <w:t>Proceso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60F25" w14:textId="00B8DE68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6" w:history="1">
            <w:r w:rsidRPr="00B5783B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</w:rPr>
              <w:t>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FDDE6" w14:textId="568A4549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7" w:history="1">
            <w:r w:rsidRPr="00B5783B">
              <w:rPr>
                <w:rStyle w:val="Hipervnculo"/>
                <w:noProof/>
                <w:lang w:val="es-GT"/>
              </w:rPr>
              <w:t>4.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  <w:lang w:val="es-GT"/>
              </w:rPr>
              <w:t>Agregar un Producto: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0AA20" w14:textId="00136961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8" w:history="1">
            <w:r w:rsidRPr="00B5783B">
              <w:rPr>
                <w:rStyle w:val="Hipervnculo"/>
                <w:noProof/>
                <w:lang w:val="es-GT"/>
              </w:rPr>
              <w:t>5.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  <w:lang w:val="es-GT"/>
              </w:rPr>
              <w:t>Cargar Productos desde un Archivo CSV: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B8B48" w14:textId="38A0A7B3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59" w:history="1">
            <w:r w:rsidRPr="00B5783B">
              <w:rPr>
                <w:rStyle w:val="Hipervnculo"/>
                <w:noProof/>
                <w:lang w:val="es-GT"/>
              </w:rPr>
              <w:t>6.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  <w:lang w:val="es-GT"/>
              </w:rPr>
              <w:t>Visualizar el Inventario: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B1429" w14:textId="053298EC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60" w:history="1">
            <w:r w:rsidRPr="00B5783B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</w:rPr>
              <w:t>Realizar Venta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13BEB" w14:textId="7483F3FA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61" w:history="1">
            <w:r w:rsidRPr="00B5783B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</w:rPr>
              <w:t>Reporte Top 5 Productos más vendidos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463BE" w14:textId="2B6A1C59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62" w:history="1">
            <w:r w:rsidRPr="00B5783B">
              <w:rPr>
                <w:rStyle w:val="Hipervnculo"/>
                <w:noProof/>
              </w:rPr>
              <w:t>9.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</w:rPr>
              <w:t>Reporte Histórico de Ventas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31A6F" w14:textId="26B3012B" w:rsidR="00C8409E" w:rsidRDefault="00C8409E" w:rsidP="00C8409E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63" w:history="1">
            <w:r w:rsidRPr="00B5783B">
              <w:rPr>
                <w:rStyle w:val="Hipervnculo"/>
                <w:noProof/>
                <w:lang w:val="es-GT"/>
              </w:rPr>
              <w:t>10.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  <w:noProof/>
                <w:lang w:val="es-GT"/>
              </w:rPr>
              <w:t>Salir del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_Toc184497563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12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9E6D3" w14:textId="14F3866B" w:rsidR="00C8409E" w:rsidRDefault="00C8409E" w:rsidP="00C8409E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4497564" w:history="1">
            <w:r w:rsidRPr="00B5783B">
              <w:rPr>
                <w:rStyle w:val="Hipervnculo"/>
              </w:rPr>
              <w:t>V.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5783B">
              <w:rPr>
                <w:rStyle w:val="Hipervnculo"/>
              </w:rPr>
              <w:t>RECOMENDACIONES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_Toc184497564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812AC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174B8CD" w14:textId="3F38DF9B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C52FBF3" w14:textId="77777777" w:rsidR="007B2D9D" w:rsidRDefault="007B2D9D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caps/>
          <w:sz w:val="48"/>
          <w:lang w:bidi="es-ES"/>
        </w:rPr>
      </w:pPr>
      <w:bookmarkStart w:id="0" w:name="_Hlk501114800"/>
      <w:r>
        <w:rPr>
          <w:lang w:bidi="es-ES"/>
        </w:rPr>
        <w:br w:type="page"/>
      </w:r>
    </w:p>
    <w:p w14:paraId="45E2382F" w14:textId="7B5038B8" w:rsidR="00184B35" w:rsidRPr="004C0AD1" w:rsidRDefault="0050555E" w:rsidP="00E523C3">
      <w:pPr>
        <w:pStyle w:val="Ttulo1"/>
      </w:pPr>
      <w:bookmarkStart w:id="1" w:name="_Toc184497384"/>
      <w:bookmarkStart w:id="2" w:name="_Toc184497551"/>
      <w:r>
        <w:rPr>
          <w:lang w:bidi="es-ES"/>
        </w:rPr>
        <w:lastRenderedPageBreak/>
        <w:t>INTRODUCCIÓN</w:t>
      </w:r>
      <w:bookmarkEnd w:id="1"/>
      <w:bookmarkEnd w:id="2"/>
    </w:p>
    <w:bookmarkEnd w:id="0"/>
    <w:p w14:paraId="10C45CD6" w14:textId="7AB09BF1" w:rsidR="00E523C3" w:rsidRPr="004C0AD1" w:rsidRDefault="00E523C3" w:rsidP="00E523C3">
      <w:pPr>
        <w:pStyle w:val="Ttulo2"/>
      </w:pPr>
    </w:p>
    <w:p w14:paraId="2DA513BD" w14:textId="165F3871" w:rsidR="007B2D9D" w:rsidRDefault="007B2D9D" w:rsidP="007B2D9D">
      <w:pPr>
        <w:jc w:val="both"/>
      </w:pPr>
      <w:r>
        <w:t>El "Código Cobra: Sistema de Gestión de Inventarios y Ventas" es una herramienta diseñada para facilitar la administración de inventarios, el proceso de ventas y la generación de reportes en cualquier negocio. Con funciones para agregar productos, realizar ventas, cargar datos de forma masiva desde archivos CSV y visualizar reportes de productos vendidos e historial de ventas, este sistema simplifica la gestión diaria de recursos.</w:t>
      </w:r>
    </w:p>
    <w:p w14:paraId="30F2FBD3" w14:textId="77777777" w:rsidR="007B2D9D" w:rsidRDefault="007B2D9D" w:rsidP="007B2D9D">
      <w:pPr>
        <w:jc w:val="both"/>
      </w:pPr>
    </w:p>
    <w:p w14:paraId="66A07826" w14:textId="703E0553" w:rsidR="00E523C3" w:rsidRDefault="007B2D9D" w:rsidP="007B2D9D">
      <w:pPr>
        <w:jc w:val="both"/>
      </w:pPr>
      <w:r>
        <w:t>Inspirado en el espíritu de Cobra Kai y con un enfoque práctico, el sistema es intuitivo, rápido y adaptable, brindando información clave para la toma de decisiones en el ámbito de ventas y control de inventarios.</w:t>
      </w:r>
    </w:p>
    <w:p w14:paraId="2777E9BC" w14:textId="49C81454" w:rsidR="007B2D9D" w:rsidRDefault="0050555E" w:rsidP="007B2D9D">
      <w:pPr>
        <w:pStyle w:val="Ttulo1"/>
      </w:pPr>
      <w:bookmarkStart w:id="3" w:name="_Toc184497385"/>
      <w:bookmarkStart w:id="4" w:name="_Toc184497552"/>
      <w:r>
        <w:rPr>
          <w:caps w:val="0"/>
        </w:rPr>
        <w:t>REQUERIMIENTOS</w:t>
      </w:r>
      <w:bookmarkEnd w:id="3"/>
      <w:bookmarkEnd w:id="4"/>
    </w:p>
    <w:p w14:paraId="41BCFEC5" w14:textId="553E0551" w:rsidR="007B2D9D" w:rsidRPr="007B2D9D" w:rsidRDefault="007B2D9D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7B2D9D">
        <w:rPr>
          <w:lang w:val="es-GT"/>
        </w:rPr>
        <w:t>Computadora de escritorio o portátil.</w:t>
      </w:r>
    </w:p>
    <w:p w14:paraId="0A869FF0" w14:textId="11854A28" w:rsidR="007B2D9D" w:rsidRPr="007B2D9D" w:rsidRDefault="007B2D9D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7B2D9D">
        <w:rPr>
          <w:b/>
          <w:bCs/>
          <w:lang w:val="es-GT"/>
        </w:rPr>
        <w:t>Memoria RAM:</w:t>
      </w:r>
      <w:r w:rsidRPr="007B2D9D">
        <w:rPr>
          <w:lang w:val="es-GT"/>
        </w:rPr>
        <w:t xml:space="preserve"> Mínimo </w:t>
      </w:r>
      <w:r w:rsidRPr="007B2D9D">
        <w:rPr>
          <w:b/>
          <w:bCs/>
          <w:lang w:val="es-GT"/>
        </w:rPr>
        <w:t>2 GB</w:t>
      </w:r>
      <w:r w:rsidRPr="007B2D9D">
        <w:rPr>
          <w:lang w:val="es-GT"/>
        </w:rPr>
        <w:t>.</w:t>
      </w:r>
    </w:p>
    <w:p w14:paraId="69B281E4" w14:textId="58764712" w:rsidR="007B2D9D" w:rsidRPr="007B2D9D" w:rsidRDefault="007B2D9D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7B2D9D">
        <w:rPr>
          <w:b/>
          <w:bCs/>
          <w:lang w:val="es-GT"/>
        </w:rPr>
        <w:t>Almacenamiento:</w:t>
      </w:r>
      <w:r w:rsidRPr="007B2D9D">
        <w:rPr>
          <w:lang w:val="es-GT"/>
        </w:rPr>
        <w:t xml:space="preserve"> Disco duro de </w:t>
      </w:r>
      <w:r w:rsidRPr="007B2D9D">
        <w:rPr>
          <w:b/>
          <w:bCs/>
          <w:lang w:val="es-GT"/>
        </w:rPr>
        <w:t>250 GB</w:t>
      </w:r>
      <w:r w:rsidRPr="007B2D9D">
        <w:rPr>
          <w:lang w:val="es-GT"/>
        </w:rPr>
        <w:t xml:space="preserve"> o superior.</w:t>
      </w:r>
    </w:p>
    <w:p w14:paraId="14A072B0" w14:textId="77777777" w:rsidR="0050555E" w:rsidRDefault="007B2D9D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7B2D9D">
        <w:rPr>
          <w:b/>
          <w:bCs/>
          <w:lang w:val="es-GT"/>
        </w:rPr>
        <w:t>Resolución Gráfica:</w:t>
      </w:r>
      <w:r w:rsidRPr="007B2D9D">
        <w:rPr>
          <w:lang w:val="es-GT"/>
        </w:rPr>
        <w:t xml:space="preserve"> Resolución mínima de </w:t>
      </w:r>
      <w:r w:rsidRPr="007B2D9D">
        <w:rPr>
          <w:b/>
          <w:bCs/>
          <w:lang w:val="es-GT"/>
        </w:rPr>
        <w:t>1024 x 768 píxeles</w:t>
      </w:r>
      <w:r w:rsidRPr="007B2D9D">
        <w:rPr>
          <w:lang w:val="es-GT"/>
        </w:rPr>
        <w:t xml:space="preserve"> para una mejor experiencia visual.</w:t>
      </w:r>
      <w:r w:rsidR="0050555E">
        <w:rPr>
          <w:lang w:val="es-GT"/>
        </w:rPr>
        <w:t xml:space="preserve"> </w:t>
      </w:r>
    </w:p>
    <w:p w14:paraId="3A5C97F7" w14:textId="63AD90FF" w:rsidR="0050555E" w:rsidRPr="0050555E" w:rsidRDefault="0050555E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50555E">
        <w:rPr>
          <w:b/>
          <w:bCs/>
          <w:lang w:val="es-GT"/>
        </w:rPr>
        <w:t>Sistema Operativo:</w:t>
      </w:r>
      <w:r w:rsidRPr="0050555E">
        <w:rPr>
          <w:lang w:val="es-GT"/>
        </w:rPr>
        <w:t xml:space="preserve"> Windows 7 o superior.</w:t>
      </w:r>
    </w:p>
    <w:p w14:paraId="0D3EA564" w14:textId="77777777" w:rsidR="0050555E" w:rsidRPr="0050555E" w:rsidRDefault="0050555E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50555E">
        <w:rPr>
          <w:b/>
          <w:bCs/>
          <w:lang w:val="es-GT"/>
        </w:rPr>
        <w:t xml:space="preserve">Java </w:t>
      </w:r>
      <w:proofErr w:type="spellStart"/>
      <w:r w:rsidRPr="0050555E">
        <w:rPr>
          <w:b/>
          <w:bCs/>
          <w:lang w:val="es-GT"/>
        </w:rPr>
        <w:t>Runtime</w:t>
      </w:r>
      <w:proofErr w:type="spellEnd"/>
      <w:r w:rsidRPr="0050555E">
        <w:rPr>
          <w:b/>
          <w:bCs/>
          <w:lang w:val="es-GT"/>
        </w:rPr>
        <w:t xml:space="preserve"> </w:t>
      </w:r>
      <w:proofErr w:type="spellStart"/>
      <w:r w:rsidRPr="0050555E">
        <w:rPr>
          <w:b/>
          <w:bCs/>
          <w:lang w:val="es-GT"/>
        </w:rPr>
        <w:t>Environment</w:t>
      </w:r>
      <w:proofErr w:type="spellEnd"/>
      <w:r w:rsidRPr="0050555E">
        <w:rPr>
          <w:b/>
          <w:bCs/>
          <w:lang w:val="es-GT"/>
        </w:rPr>
        <w:t xml:space="preserve"> (JRE):</w:t>
      </w:r>
      <w:r w:rsidRPr="0050555E">
        <w:rPr>
          <w:lang w:val="es-GT"/>
        </w:rPr>
        <w:t xml:space="preserve"> Versión </w:t>
      </w:r>
      <w:r w:rsidRPr="0050555E">
        <w:rPr>
          <w:b/>
          <w:bCs/>
          <w:lang w:val="es-GT"/>
        </w:rPr>
        <w:t>8.2 o superior</w:t>
      </w:r>
      <w:r w:rsidRPr="0050555E">
        <w:rPr>
          <w:lang w:val="es-GT"/>
        </w:rPr>
        <w:t>.</w:t>
      </w:r>
    </w:p>
    <w:p w14:paraId="375BABD2" w14:textId="77777777" w:rsidR="0050555E" w:rsidRPr="0050555E" w:rsidRDefault="0050555E" w:rsidP="00B773FF">
      <w:pPr>
        <w:pStyle w:val="Prrafodelista"/>
        <w:numPr>
          <w:ilvl w:val="0"/>
          <w:numId w:val="3"/>
        </w:numPr>
        <w:rPr>
          <w:lang w:val="es-GT"/>
        </w:rPr>
      </w:pPr>
      <w:r w:rsidRPr="0050555E">
        <w:rPr>
          <w:b/>
          <w:bCs/>
          <w:lang w:val="es-GT"/>
        </w:rPr>
        <w:t>Entorno de desarrollo recomendado:</w:t>
      </w:r>
      <w:r w:rsidRPr="0050555E">
        <w:rPr>
          <w:lang w:val="es-GT"/>
        </w:rPr>
        <w:t xml:space="preserve"> IntelliJ IDEA, Eclipse o cualquier IDE compatible con Java.</w:t>
      </w:r>
    </w:p>
    <w:p w14:paraId="6FB3D1F4" w14:textId="52DB5D7F" w:rsidR="0050555E" w:rsidRPr="007B2D9D" w:rsidRDefault="0050555E" w:rsidP="0050555E">
      <w:pPr>
        <w:pStyle w:val="Prrafodelista"/>
      </w:pPr>
    </w:p>
    <w:p w14:paraId="352E48A9" w14:textId="6A5C7A90" w:rsidR="0050555E" w:rsidRDefault="0050555E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sz w:val="28"/>
        </w:rPr>
      </w:pPr>
      <w:r>
        <w:br w:type="page"/>
      </w:r>
    </w:p>
    <w:p w14:paraId="78D6E217" w14:textId="60550739" w:rsidR="00E523C3" w:rsidRDefault="0050555E" w:rsidP="0050555E">
      <w:pPr>
        <w:pStyle w:val="Ttulo1"/>
      </w:pPr>
      <w:bookmarkStart w:id="5" w:name="_Toc184497386"/>
      <w:bookmarkStart w:id="6" w:name="_Toc184497553"/>
      <w:r>
        <w:lastRenderedPageBreak/>
        <w:t>OPCIONES DEL SISTEMAS</w:t>
      </w:r>
      <w:bookmarkEnd w:id="5"/>
      <w:bookmarkEnd w:id="6"/>
    </w:p>
    <w:p w14:paraId="09234321" w14:textId="77777777" w:rsidR="002E792F" w:rsidRPr="002E792F" w:rsidRDefault="002E792F" w:rsidP="002E792F">
      <w:pPr>
        <w:rPr>
          <w:lang w:val="es-GT"/>
        </w:rPr>
      </w:pPr>
      <w:r w:rsidRPr="002E792F">
        <w:rPr>
          <w:lang w:val="es-GT"/>
        </w:rPr>
        <w:t>El presente manual está organizado de acuerdo con la secuencia de navegación en las diferentes secciones de la aplicación de la siguiente manera:</w:t>
      </w:r>
    </w:p>
    <w:p w14:paraId="28D2F892" w14:textId="77777777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Ingreso a la Aplicación</w:t>
      </w:r>
    </w:p>
    <w:p w14:paraId="4096B9A1" w14:textId="77777777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Menú Principal</w:t>
      </w:r>
    </w:p>
    <w:p w14:paraId="715C1EFE" w14:textId="77777777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Gestión de Productos</w:t>
      </w:r>
    </w:p>
    <w:p w14:paraId="761DD761" w14:textId="77777777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Realizar Ventas</w:t>
      </w:r>
    </w:p>
    <w:p w14:paraId="71DC8DA9" w14:textId="77777777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Generar Reportes</w:t>
      </w:r>
    </w:p>
    <w:p w14:paraId="35337C1D" w14:textId="77777777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Configuración</w:t>
      </w:r>
    </w:p>
    <w:p w14:paraId="7249CD4D" w14:textId="29263F33" w:rsidR="002E792F" w:rsidRPr="00BB5F9E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Salir de la Aplicación</w:t>
      </w:r>
    </w:p>
    <w:p w14:paraId="41ABED5B" w14:textId="77777777" w:rsidR="00B47885" w:rsidRPr="004C0AD1" w:rsidRDefault="00B47885" w:rsidP="00B773FF">
      <w:pPr>
        <w:pStyle w:val="Ttulo2"/>
        <w:numPr>
          <w:ilvl w:val="0"/>
          <w:numId w:val="6"/>
        </w:numPr>
        <w:ind w:left="576" w:hanging="288"/>
      </w:pPr>
      <w:bookmarkStart w:id="7" w:name="_Toc184497387"/>
      <w:bookmarkStart w:id="8" w:name="_Toc184497554"/>
      <w:r>
        <w:t>Ingreso a la aplicación</w:t>
      </w:r>
      <w:bookmarkEnd w:id="7"/>
      <w:bookmarkEnd w:id="8"/>
    </w:p>
    <w:p w14:paraId="2668DD8D" w14:textId="77777777" w:rsidR="00B47885" w:rsidRDefault="00B47885" w:rsidP="00B47885">
      <w:pPr>
        <w:ind w:left="576"/>
        <w:jc w:val="both"/>
        <w:rPr>
          <w:lang w:val="es-GT"/>
        </w:rPr>
      </w:pPr>
      <w:r w:rsidRPr="002E792F">
        <w:rPr>
          <w:lang w:val="es-GT"/>
        </w:rPr>
        <w:t xml:space="preserve">Para iniciar la aplicación, asegúrese de tener configurado el entorno de desarrollo en su computadora con el IDE o editor que utilice (por ejemplo, IntelliJ IDEA, Eclipse, NetBeans). </w:t>
      </w:r>
    </w:p>
    <w:p w14:paraId="200821F9" w14:textId="77777777" w:rsidR="00B47885" w:rsidRDefault="00B47885" w:rsidP="00B47885">
      <w:pPr>
        <w:ind w:left="576"/>
        <w:jc w:val="both"/>
        <w:rPr>
          <w:lang w:val="es-GT"/>
        </w:rPr>
      </w:pPr>
    </w:p>
    <w:p w14:paraId="730C0653" w14:textId="77777777" w:rsidR="00B47885" w:rsidRPr="002E792F" w:rsidRDefault="00B47885" w:rsidP="00B47885">
      <w:pPr>
        <w:ind w:left="576"/>
        <w:jc w:val="both"/>
        <w:rPr>
          <w:lang w:val="es-GT"/>
        </w:rPr>
      </w:pPr>
      <w:r w:rsidRPr="002E792F">
        <w:rPr>
          <w:lang w:val="es-GT"/>
        </w:rPr>
        <w:t>Luego, realice lo siguiente:</w:t>
      </w:r>
    </w:p>
    <w:p w14:paraId="2F5B9930" w14:textId="77777777" w:rsidR="00B47885" w:rsidRPr="002E792F" w:rsidRDefault="00B47885" w:rsidP="00B773FF">
      <w:pPr>
        <w:numPr>
          <w:ilvl w:val="0"/>
          <w:numId w:val="7"/>
        </w:numPr>
        <w:tabs>
          <w:tab w:val="clear" w:pos="720"/>
          <w:tab w:val="num" w:pos="1296"/>
        </w:tabs>
        <w:ind w:left="1296"/>
        <w:jc w:val="both"/>
        <w:rPr>
          <w:lang w:val="es-GT"/>
        </w:rPr>
      </w:pPr>
      <w:r w:rsidRPr="002E792F">
        <w:rPr>
          <w:b/>
          <w:bCs/>
          <w:lang w:val="es-GT"/>
        </w:rPr>
        <w:t>Abra el proyecto en su IDE o editor.</w:t>
      </w:r>
    </w:p>
    <w:p w14:paraId="681083CD" w14:textId="77777777" w:rsidR="00B47885" w:rsidRPr="002E792F" w:rsidRDefault="00B47885" w:rsidP="00B773FF">
      <w:pPr>
        <w:numPr>
          <w:ilvl w:val="0"/>
          <w:numId w:val="7"/>
        </w:numPr>
        <w:tabs>
          <w:tab w:val="clear" w:pos="720"/>
          <w:tab w:val="num" w:pos="1296"/>
        </w:tabs>
        <w:ind w:left="1296"/>
        <w:jc w:val="both"/>
        <w:rPr>
          <w:lang w:val="es-GT"/>
        </w:rPr>
      </w:pPr>
      <w:r w:rsidRPr="002E792F">
        <w:rPr>
          <w:b/>
          <w:bCs/>
          <w:lang w:val="es-GT"/>
        </w:rPr>
        <w:t>Ejecute el programa directamente desde el entorno de desarrollo,</w:t>
      </w:r>
      <w:r w:rsidRPr="002E792F">
        <w:rPr>
          <w:lang w:val="es-GT"/>
        </w:rPr>
        <w:t xml:space="preserve"> utilizando el botón de ejecutar (Run) o la opción correspondiente en el menú.</w:t>
      </w:r>
    </w:p>
    <w:p w14:paraId="619F9BF0" w14:textId="77777777" w:rsidR="00B76B39" w:rsidRDefault="00B47885" w:rsidP="00B76B39">
      <w:pPr>
        <w:ind w:left="576"/>
        <w:jc w:val="both"/>
        <w:rPr>
          <w:lang w:val="es-GT"/>
        </w:rPr>
      </w:pPr>
      <w:r w:rsidRPr="002E792F">
        <w:rPr>
          <w:lang w:val="es-GT"/>
        </w:rPr>
        <w:t xml:space="preserve">Al ejecutar el programa, se abrirá el </w:t>
      </w:r>
      <w:r w:rsidRPr="002E792F">
        <w:rPr>
          <w:b/>
          <w:bCs/>
          <w:lang w:val="es-GT"/>
        </w:rPr>
        <w:t>Menú Principal</w:t>
      </w:r>
      <w:r w:rsidRPr="002E792F">
        <w:rPr>
          <w:lang w:val="es-GT"/>
        </w:rPr>
        <w:t xml:space="preserve"> de la aplicación para comenzar a interactuar con las funcionalidades disponibles.</w:t>
      </w:r>
    </w:p>
    <w:p w14:paraId="5B55E159" w14:textId="4C6B0F13" w:rsidR="00B76B39" w:rsidRPr="004C0AD1" w:rsidRDefault="00B76B39" w:rsidP="00B76B39">
      <w:pPr>
        <w:pStyle w:val="Ttulo2"/>
        <w:numPr>
          <w:ilvl w:val="0"/>
          <w:numId w:val="6"/>
        </w:numPr>
        <w:ind w:left="576" w:hanging="288"/>
      </w:pPr>
      <w:bookmarkStart w:id="9" w:name="_Toc184497388"/>
      <w:bookmarkStart w:id="10" w:name="_Toc184497555"/>
      <w:r>
        <w:t>Proceso de Login</w:t>
      </w:r>
      <w:bookmarkEnd w:id="9"/>
      <w:bookmarkEnd w:id="10"/>
    </w:p>
    <w:p w14:paraId="214BFFD6" w14:textId="77777777" w:rsidR="00B76B39" w:rsidRPr="00B76B39" w:rsidRDefault="00B76B39" w:rsidP="00B76B39">
      <w:pPr>
        <w:ind w:left="576"/>
        <w:rPr>
          <w:lang w:val="es-GT"/>
        </w:rPr>
      </w:pPr>
      <w:r w:rsidRPr="00B76B39">
        <w:rPr>
          <w:lang w:val="es-GT"/>
        </w:rPr>
        <w:t xml:space="preserve">Al iniciar el programa, el usuario debe autenticarse primero para acceder al sistema. Esto se realiza a través de un </w:t>
      </w:r>
      <w:r w:rsidRPr="00B76B39">
        <w:rPr>
          <w:b/>
          <w:bCs/>
          <w:lang w:val="es-GT"/>
        </w:rPr>
        <w:t>Login</w:t>
      </w:r>
      <w:r w:rsidRPr="00B76B39">
        <w:rPr>
          <w:lang w:val="es-GT"/>
        </w:rPr>
        <w:t xml:space="preserve"> que solicita credenciales de acceso.</w:t>
      </w:r>
    </w:p>
    <w:p w14:paraId="1B90E91F" w14:textId="77777777" w:rsidR="00B76B39" w:rsidRPr="00B76B39" w:rsidRDefault="00B76B39" w:rsidP="00B76B39">
      <w:pPr>
        <w:ind w:left="576"/>
        <w:rPr>
          <w:b/>
          <w:bCs/>
          <w:lang w:val="es-GT"/>
        </w:rPr>
      </w:pPr>
    </w:p>
    <w:p w14:paraId="3E669BE3" w14:textId="77777777" w:rsidR="00B76B39" w:rsidRPr="00B76B39" w:rsidRDefault="00B76B39" w:rsidP="00B76B39">
      <w:pPr>
        <w:numPr>
          <w:ilvl w:val="0"/>
          <w:numId w:val="18"/>
        </w:numPr>
        <w:tabs>
          <w:tab w:val="clear" w:pos="720"/>
          <w:tab w:val="num" w:pos="1296"/>
        </w:tabs>
        <w:ind w:left="1296"/>
        <w:rPr>
          <w:lang w:val="es-GT"/>
        </w:rPr>
      </w:pPr>
      <w:r w:rsidRPr="00B76B39">
        <w:rPr>
          <w:b/>
          <w:bCs/>
          <w:lang w:val="es-GT"/>
        </w:rPr>
        <w:t>Inicio de la Aplicación:</w:t>
      </w:r>
      <w:r w:rsidRPr="00B76B39">
        <w:rPr>
          <w:lang w:val="es-GT"/>
        </w:rPr>
        <w:br/>
        <w:t>El sistema se ejecutará directamente desde el IDE o terminal correspondiente.</w:t>
      </w:r>
    </w:p>
    <w:p w14:paraId="01773686" w14:textId="77777777" w:rsidR="00B76B39" w:rsidRPr="00B76B39" w:rsidRDefault="00B76B39" w:rsidP="00B76B39">
      <w:pPr>
        <w:numPr>
          <w:ilvl w:val="0"/>
          <w:numId w:val="18"/>
        </w:numPr>
        <w:tabs>
          <w:tab w:val="clear" w:pos="720"/>
          <w:tab w:val="num" w:pos="1296"/>
        </w:tabs>
        <w:ind w:left="1296"/>
        <w:rPr>
          <w:lang w:val="es-GT"/>
        </w:rPr>
      </w:pPr>
      <w:r w:rsidRPr="00B76B39">
        <w:rPr>
          <w:b/>
          <w:bCs/>
          <w:lang w:val="es-GT"/>
        </w:rPr>
        <w:t>Ingreso de Credenciales:</w:t>
      </w:r>
      <w:r w:rsidRPr="00B76B39">
        <w:rPr>
          <w:lang w:val="es-GT"/>
        </w:rPr>
        <w:br/>
        <w:t>El sistema solicitará al usuario su nombre de usuario y contraseña para validar el acceso.</w:t>
      </w:r>
    </w:p>
    <w:p w14:paraId="55736B1A" w14:textId="0ED34CF4" w:rsidR="00B76B39" w:rsidRPr="00B76B39" w:rsidRDefault="00B76B39" w:rsidP="00B76B39">
      <w:pPr>
        <w:numPr>
          <w:ilvl w:val="1"/>
          <w:numId w:val="18"/>
        </w:numPr>
        <w:tabs>
          <w:tab w:val="clear" w:pos="1440"/>
          <w:tab w:val="num" w:pos="2016"/>
        </w:tabs>
        <w:ind w:left="2016"/>
        <w:rPr>
          <w:lang w:val="es-GT"/>
        </w:rPr>
      </w:pPr>
      <w:r w:rsidRPr="00B76B39">
        <w:rPr>
          <w:b/>
          <w:bCs/>
          <w:lang w:val="es-GT"/>
        </w:rPr>
        <w:t>Nombre de Usuario:</w:t>
      </w:r>
      <w:r w:rsidRPr="00B76B39">
        <w:rPr>
          <w:lang w:val="es-GT"/>
        </w:rPr>
        <w:t xml:space="preserve"> </w:t>
      </w:r>
      <w:r>
        <w:rPr>
          <w:lang w:val="es-GT"/>
        </w:rPr>
        <w:t>sensei_201907179</w:t>
      </w:r>
    </w:p>
    <w:p w14:paraId="47E095AB" w14:textId="422FE73B" w:rsidR="00B76B39" w:rsidRDefault="00B76B39" w:rsidP="00B76B39">
      <w:pPr>
        <w:numPr>
          <w:ilvl w:val="1"/>
          <w:numId w:val="18"/>
        </w:numPr>
        <w:tabs>
          <w:tab w:val="clear" w:pos="1440"/>
          <w:tab w:val="num" w:pos="2016"/>
        </w:tabs>
        <w:ind w:left="2016"/>
        <w:rPr>
          <w:lang w:val="es-GT"/>
        </w:rPr>
      </w:pPr>
      <w:r w:rsidRPr="00B76B39">
        <w:rPr>
          <w:b/>
          <w:bCs/>
          <w:lang w:val="es-GT"/>
        </w:rPr>
        <w:t>Contraseña:</w:t>
      </w:r>
      <w:r w:rsidRPr="00B76B39">
        <w:rPr>
          <w:lang w:val="es-GT"/>
        </w:rPr>
        <w:t xml:space="preserve"> </w:t>
      </w:r>
      <w:r>
        <w:rPr>
          <w:lang w:val="es-GT"/>
        </w:rPr>
        <w:t>ipc1_201907179</w:t>
      </w:r>
      <w:r w:rsidR="007D2460">
        <w:rPr>
          <w:lang w:val="es-GT"/>
        </w:rPr>
        <w:t>.</w:t>
      </w:r>
    </w:p>
    <w:p w14:paraId="584C1C44" w14:textId="149983C7" w:rsidR="007D2460" w:rsidRPr="00B76B39" w:rsidRDefault="007D2460" w:rsidP="007D2460">
      <w:pPr>
        <w:jc w:val="center"/>
        <w:rPr>
          <w:lang w:val="es-GT"/>
        </w:rPr>
      </w:pPr>
      <w:r w:rsidRPr="007D2460">
        <w:rPr>
          <w:noProof/>
          <w:lang w:val="es-GT"/>
        </w:rPr>
        <w:lastRenderedPageBreak/>
        <w:drawing>
          <wp:inline distT="0" distB="0" distL="0" distR="0" wp14:anchorId="60612E4D" wp14:editId="50C76B14">
            <wp:extent cx="3143689" cy="1818503"/>
            <wp:effectExtent l="0" t="0" r="0" b="0"/>
            <wp:docPr id="684738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38115" name="Imagen 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8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A288" w14:textId="77777777" w:rsidR="00B76B39" w:rsidRPr="00B76B39" w:rsidRDefault="00B76B39" w:rsidP="00B76B39">
      <w:pPr>
        <w:numPr>
          <w:ilvl w:val="0"/>
          <w:numId w:val="18"/>
        </w:numPr>
        <w:rPr>
          <w:lang w:val="es-GT"/>
        </w:rPr>
      </w:pPr>
      <w:r w:rsidRPr="00B76B39">
        <w:rPr>
          <w:b/>
          <w:bCs/>
          <w:lang w:val="es-GT"/>
        </w:rPr>
        <w:t>Acceso Exitoso:</w:t>
      </w:r>
      <w:r w:rsidRPr="00B76B39">
        <w:rPr>
          <w:lang w:val="es-GT"/>
        </w:rPr>
        <w:br/>
        <w:t xml:space="preserve">Una vez que el usuario proporcione las credenciales correctas, el sistema lo dirigirá al </w:t>
      </w:r>
      <w:r w:rsidRPr="00B76B39">
        <w:rPr>
          <w:b/>
          <w:bCs/>
          <w:lang w:val="es-GT"/>
        </w:rPr>
        <w:t>Menú Principal</w:t>
      </w:r>
      <w:r w:rsidRPr="00B76B39">
        <w:rPr>
          <w:lang w:val="es-GT"/>
        </w:rPr>
        <w:t>.</w:t>
      </w:r>
    </w:p>
    <w:p w14:paraId="1799F3FB" w14:textId="77777777" w:rsidR="00B76B39" w:rsidRPr="00B76B39" w:rsidRDefault="00B76B39" w:rsidP="00B76B39">
      <w:pPr>
        <w:numPr>
          <w:ilvl w:val="0"/>
          <w:numId w:val="18"/>
        </w:numPr>
        <w:rPr>
          <w:lang w:val="es-GT"/>
        </w:rPr>
      </w:pPr>
      <w:r w:rsidRPr="00B76B39">
        <w:rPr>
          <w:b/>
          <w:bCs/>
          <w:lang w:val="es-GT"/>
        </w:rPr>
        <w:t>Acceso Denegado:</w:t>
      </w:r>
      <w:r w:rsidRPr="00B76B39">
        <w:rPr>
          <w:lang w:val="es-GT"/>
        </w:rPr>
        <w:br/>
        <w:t>Si las credenciales son incorrectas, el sistema le pedirá al usuario que intente nuevamente hasta que la información sea válida.</w:t>
      </w:r>
    </w:p>
    <w:p w14:paraId="6D03B10B" w14:textId="77777777" w:rsidR="00B47885" w:rsidRDefault="00B47885" w:rsidP="002E792F"/>
    <w:p w14:paraId="6901AA74" w14:textId="47C1343A" w:rsidR="00B47885" w:rsidRDefault="00B47885" w:rsidP="00B773FF">
      <w:pPr>
        <w:pStyle w:val="Ttulo2"/>
        <w:numPr>
          <w:ilvl w:val="0"/>
          <w:numId w:val="6"/>
        </w:numPr>
        <w:ind w:left="576" w:hanging="288"/>
      </w:pPr>
      <w:bookmarkStart w:id="11" w:name="_Toc184497389"/>
      <w:bookmarkStart w:id="12" w:name="_Toc184497556"/>
      <w:r>
        <w:t>Menú Principal</w:t>
      </w:r>
      <w:bookmarkEnd w:id="11"/>
      <w:bookmarkEnd w:id="12"/>
    </w:p>
    <w:p w14:paraId="01B1BAD3" w14:textId="64AE2C9E" w:rsidR="00FE0A07" w:rsidRDefault="00FE0A07" w:rsidP="005C41C1">
      <w:pPr>
        <w:ind w:left="576"/>
        <w:jc w:val="both"/>
        <w:rPr>
          <w:lang w:val="es-GT"/>
        </w:rPr>
      </w:pPr>
      <w:r w:rsidRPr="00FE0A07">
        <w:rPr>
          <w:lang w:val="es-GT"/>
        </w:rPr>
        <w:t xml:space="preserve">Al </w:t>
      </w:r>
      <w:r w:rsidR="005C41C1">
        <w:rPr>
          <w:lang w:val="es-GT"/>
        </w:rPr>
        <w:t>iniciar sesión satisfactoriamente en</w:t>
      </w:r>
      <w:r w:rsidRPr="00FE0A07">
        <w:rPr>
          <w:lang w:val="es-GT"/>
        </w:rPr>
        <w:t xml:space="preserve"> la aplicación, el sistema mostrará el </w:t>
      </w:r>
      <w:r w:rsidRPr="00FE0A07">
        <w:rPr>
          <w:b/>
          <w:bCs/>
          <w:lang w:val="es-GT"/>
        </w:rPr>
        <w:t>Menú Principal</w:t>
      </w:r>
      <w:r w:rsidRPr="00FE0A07">
        <w:rPr>
          <w:lang w:val="es-GT"/>
        </w:rPr>
        <w:t>, desde donde el usuario podrá seleccionar una de las siguientes opciones:</w:t>
      </w:r>
    </w:p>
    <w:p w14:paraId="618FF7AF" w14:textId="4335583C" w:rsidR="004E5525" w:rsidRPr="00FE0A07" w:rsidRDefault="00872F60" w:rsidP="00B6013E">
      <w:pPr>
        <w:ind w:left="576"/>
        <w:jc w:val="center"/>
        <w:rPr>
          <w:lang w:val="es-GT"/>
        </w:rPr>
      </w:pPr>
      <w:r w:rsidRPr="00872F60">
        <w:rPr>
          <w:noProof/>
          <w:lang w:val="es-GT"/>
        </w:rPr>
        <w:drawing>
          <wp:inline distT="0" distB="0" distL="0" distR="0" wp14:anchorId="0B2C8714" wp14:editId="2202C96C">
            <wp:extent cx="3240000" cy="2160000"/>
            <wp:effectExtent l="0" t="0" r="0" b="0"/>
            <wp:docPr id="11541035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0350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BA6F" w14:textId="21C5D69B" w:rsidR="00B47885" w:rsidRPr="00FE0A07" w:rsidRDefault="00B47885" w:rsidP="00B773FF">
      <w:pPr>
        <w:pStyle w:val="Ttulo2"/>
        <w:numPr>
          <w:ilvl w:val="0"/>
          <w:numId w:val="6"/>
        </w:numPr>
        <w:rPr>
          <w:lang w:val="es-GT"/>
        </w:rPr>
      </w:pPr>
      <w:bookmarkStart w:id="13" w:name="_Toc184497390"/>
      <w:bookmarkStart w:id="14" w:name="_Toc184497557"/>
      <w:r w:rsidRPr="00FE0A07">
        <w:rPr>
          <w:lang w:val="es-GT"/>
        </w:rPr>
        <w:t>Agregar un Producto:</w:t>
      </w:r>
      <w:bookmarkEnd w:id="13"/>
      <w:bookmarkEnd w:id="14"/>
    </w:p>
    <w:p w14:paraId="51F4C526" w14:textId="0B85EC1F" w:rsidR="00FE0A07" w:rsidRPr="00B6013E" w:rsidRDefault="00FE0A07" w:rsidP="00B6013E">
      <w:pPr>
        <w:pStyle w:val="Prrafodelista"/>
        <w:numPr>
          <w:ilvl w:val="0"/>
          <w:numId w:val="14"/>
        </w:numPr>
        <w:rPr>
          <w:lang w:val="es-GT"/>
        </w:rPr>
      </w:pPr>
      <w:r w:rsidRPr="00FE0A07">
        <w:rPr>
          <w:b/>
          <w:bCs/>
          <w:lang w:val="es-GT"/>
        </w:rPr>
        <w:t>Objetivo:</w:t>
      </w:r>
      <w:r w:rsidRPr="00FE0A07">
        <w:rPr>
          <w:lang w:val="es-GT"/>
        </w:rPr>
        <w:t xml:space="preserve"> Permite registrar un nuevo producto al inventario especificando su precio y cantidad inicial.</w:t>
      </w:r>
    </w:p>
    <w:p w14:paraId="4A51C247" w14:textId="77777777" w:rsidR="00FE0A07" w:rsidRPr="00FE0A07" w:rsidRDefault="00FE0A07" w:rsidP="00FE0A07">
      <w:pPr>
        <w:ind w:left="1080"/>
        <w:rPr>
          <w:b/>
          <w:bCs/>
          <w:lang w:val="es-GT"/>
        </w:rPr>
      </w:pPr>
      <w:r w:rsidRPr="00FE0A07">
        <w:rPr>
          <w:b/>
          <w:bCs/>
          <w:lang w:val="es-GT"/>
        </w:rPr>
        <w:t>Funcionamiento:</w:t>
      </w:r>
    </w:p>
    <w:p w14:paraId="3D96F4EF" w14:textId="77777777" w:rsidR="00FE0A07" w:rsidRPr="00FE0A07" w:rsidRDefault="00FE0A07" w:rsidP="00FE0A07">
      <w:pPr>
        <w:ind w:left="1080"/>
        <w:rPr>
          <w:lang w:val="es-GT"/>
        </w:rPr>
      </w:pPr>
      <w:r w:rsidRPr="00FE0A07">
        <w:rPr>
          <w:lang w:val="es-GT"/>
        </w:rPr>
        <w:t>El sistema solicita al usuario la siguiente información:</w:t>
      </w:r>
    </w:p>
    <w:p w14:paraId="633F582D" w14:textId="77777777" w:rsidR="00FE0A07" w:rsidRPr="00FE0A07" w:rsidRDefault="00FE0A07" w:rsidP="00B773FF">
      <w:pPr>
        <w:numPr>
          <w:ilvl w:val="0"/>
          <w:numId w:val="11"/>
        </w:numPr>
        <w:tabs>
          <w:tab w:val="clear" w:pos="720"/>
          <w:tab w:val="num" w:pos="1800"/>
        </w:tabs>
        <w:ind w:left="1800"/>
        <w:rPr>
          <w:lang w:val="es-GT"/>
        </w:rPr>
      </w:pPr>
      <w:r w:rsidRPr="00FE0A07">
        <w:rPr>
          <w:b/>
          <w:bCs/>
          <w:lang w:val="es-GT"/>
        </w:rPr>
        <w:t>Nombre del producto.</w:t>
      </w:r>
    </w:p>
    <w:p w14:paraId="1026B102" w14:textId="77777777" w:rsidR="00FE0A07" w:rsidRPr="00FE0A07" w:rsidRDefault="00FE0A07" w:rsidP="00B773FF">
      <w:pPr>
        <w:numPr>
          <w:ilvl w:val="0"/>
          <w:numId w:val="11"/>
        </w:numPr>
        <w:tabs>
          <w:tab w:val="clear" w:pos="720"/>
          <w:tab w:val="num" w:pos="1800"/>
        </w:tabs>
        <w:ind w:left="1800"/>
        <w:rPr>
          <w:lang w:val="es-GT"/>
        </w:rPr>
      </w:pPr>
      <w:r w:rsidRPr="00FE0A07">
        <w:rPr>
          <w:b/>
          <w:bCs/>
          <w:lang w:val="es-GT"/>
        </w:rPr>
        <w:t>Precio unitario.</w:t>
      </w:r>
    </w:p>
    <w:p w14:paraId="3BD8CF77" w14:textId="77777777" w:rsidR="00FE0A07" w:rsidRPr="00FE0A07" w:rsidRDefault="00FE0A07" w:rsidP="00FE0A07">
      <w:pPr>
        <w:ind w:left="1800"/>
        <w:rPr>
          <w:lang w:val="es-GT"/>
        </w:rPr>
      </w:pPr>
    </w:p>
    <w:p w14:paraId="2CD85EAC" w14:textId="77777777" w:rsidR="00FE0A07" w:rsidRPr="00FE0A07" w:rsidRDefault="00FE0A07" w:rsidP="00FE0A07">
      <w:pPr>
        <w:ind w:left="1080"/>
        <w:rPr>
          <w:b/>
          <w:bCs/>
          <w:lang w:val="es-GT"/>
        </w:rPr>
      </w:pPr>
      <w:r w:rsidRPr="00FE0A07">
        <w:rPr>
          <w:b/>
          <w:bCs/>
          <w:lang w:val="es-GT"/>
        </w:rPr>
        <w:t>Validaciones:</w:t>
      </w:r>
    </w:p>
    <w:p w14:paraId="03B4C55A" w14:textId="77777777" w:rsidR="00FE0A07" w:rsidRPr="00FE0A07" w:rsidRDefault="00FE0A07" w:rsidP="00B773FF">
      <w:pPr>
        <w:numPr>
          <w:ilvl w:val="0"/>
          <w:numId w:val="12"/>
        </w:numPr>
        <w:tabs>
          <w:tab w:val="clear" w:pos="720"/>
          <w:tab w:val="num" w:pos="1800"/>
        </w:tabs>
        <w:ind w:left="1800"/>
        <w:rPr>
          <w:lang w:val="es-GT"/>
        </w:rPr>
      </w:pPr>
      <w:r w:rsidRPr="00FE0A07">
        <w:rPr>
          <w:lang w:val="es-GT"/>
        </w:rPr>
        <w:lastRenderedPageBreak/>
        <w:t>El sistema verifica automáticamente que el producto no exista previamente para evitar duplicados.</w:t>
      </w:r>
    </w:p>
    <w:p w14:paraId="4903D181" w14:textId="77777777" w:rsidR="00FE0A07" w:rsidRPr="00FE0A07" w:rsidRDefault="00FE0A07" w:rsidP="00B773FF">
      <w:pPr>
        <w:numPr>
          <w:ilvl w:val="0"/>
          <w:numId w:val="12"/>
        </w:numPr>
        <w:tabs>
          <w:tab w:val="clear" w:pos="720"/>
          <w:tab w:val="num" w:pos="1800"/>
        </w:tabs>
        <w:ind w:left="1800"/>
        <w:rPr>
          <w:lang w:val="es-GT"/>
        </w:rPr>
      </w:pPr>
      <w:r w:rsidRPr="00FE0A07">
        <w:rPr>
          <w:lang w:val="es-GT"/>
        </w:rPr>
        <w:t>Se validarán los datos para asegurar que el precio y la cantidad sean mayores que cero.</w:t>
      </w:r>
    </w:p>
    <w:p w14:paraId="11682802" w14:textId="67A6696E" w:rsidR="00FE0A07" w:rsidRDefault="00B6013E" w:rsidP="00B6013E">
      <w:pPr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6277D1F" wp14:editId="4CDAD1BD">
            <wp:extent cx="3113438" cy="1080000"/>
            <wp:effectExtent l="0" t="0" r="0" b="6350"/>
            <wp:docPr id="213905577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55772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38" cy="10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0E745" w14:textId="1725EF5F" w:rsidR="00B47885" w:rsidRPr="00B47885" w:rsidRDefault="00B47885" w:rsidP="00B773FF">
      <w:pPr>
        <w:pStyle w:val="Ttulo2"/>
        <w:numPr>
          <w:ilvl w:val="0"/>
          <w:numId w:val="6"/>
        </w:numPr>
        <w:rPr>
          <w:lang w:val="es-GT"/>
        </w:rPr>
      </w:pPr>
      <w:bookmarkStart w:id="15" w:name="_Toc184497391"/>
      <w:bookmarkStart w:id="16" w:name="_Toc184497558"/>
      <w:r w:rsidRPr="00B47885">
        <w:rPr>
          <w:lang w:val="es-GT"/>
        </w:rPr>
        <w:t>Cargar Productos desde un Archivo CSV:</w:t>
      </w:r>
      <w:bookmarkEnd w:id="15"/>
      <w:bookmarkEnd w:id="16"/>
    </w:p>
    <w:p w14:paraId="5FE03467" w14:textId="77777777" w:rsidR="00FE0A07" w:rsidRDefault="00FE0A07" w:rsidP="00FE0A07">
      <w:pPr>
        <w:ind w:left="720"/>
        <w:rPr>
          <w:color w:val="auto"/>
        </w:rPr>
      </w:pPr>
      <w:r>
        <w:rPr>
          <w:rStyle w:val="Textoennegrita"/>
        </w:rPr>
        <w:t>Descripción:</w:t>
      </w:r>
      <w:r>
        <w:t xml:space="preserve"> Permite importar varios productos al inventario utilizando un archivo CSV.</w:t>
      </w:r>
    </w:p>
    <w:p w14:paraId="37474071" w14:textId="77777777" w:rsidR="00FE0A07" w:rsidRDefault="00FE0A07" w:rsidP="00FE0A07">
      <w:pPr>
        <w:ind w:left="720"/>
      </w:pPr>
      <w:r>
        <w:rPr>
          <w:rStyle w:val="Textoennegrita"/>
          <w:b w:val="0"/>
          <w:bCs w:val="0"/>
        </w:rPr>
        <w:t>Formato del archivo CSV:</w:t>
      </w:r>
    </w:p>
    <w:p w14:paraId="437FED8B" w14:textId="77777777" w:rsidR="00FE0A07" w:rsidRDefault="00FE0A07" w:rsidP="00FE0A07">
      <w:pPr>
        <w:ind w:left="720"/>
      </w:pPr>
      <w:r>
        <w:t>El archivo debe contener información en el siguiente formato:</w:t>
      </w:r>
    </w:p>
    <w:p w14:paraId="22D46D86" w14:textId="77777777" w:rsidR="00FE0A07" w:rsidRDefault="00FE0A07" w:rsidP="00FE0A07">
      <w:pPr>
        <w:rPr>
          <w:lang w:val="es-GT"/>
        </w:rPr>
      </w:pPr>
    </w:p>
    <w:p w14:paraId="4F15410A" w14:textId="4F74E070" w:rsidR="00FE0A07" w:rsidRDefault="00B47885" w:rsidP="00FE0A07">
      <w:pPr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3C316BA2" wp14:editId="23B179A8">
            <wp:extent cx="3257205" cy="2160000"/>
            <wp:effectExtent l="0" t="0" r="635" b="0"/>
            <wp:docPr id="17963247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24790" name="Imagen 1" descr="Texto&#10;&#10;Descripción generada automáticamente"/>
                    <pic:cNvPicPr/>
                  </pic:nvPicPr>
                  <pic:blipFill rotWithShape="1">
                    <a:blip r:embed="rId16"/>
                    <a:srcRect l="16716" t="21602" r="16725" b="21356"/>
                    <a:stretch/>
                  </pic:blipFill>
                  <pic:spPr bwMode="auto">
                    <a:xfrm>
                      <a:off x="0" y="0"/>
                      <a:ext cx="325720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DF6DE" w14:textId="77777777" w:rsidR="00FE0A07" w:rsidRPr="00FE0A07" w:rsidRDefault="00FE0A07" w:rsidP="00FE0A07">
      <w:pPr>
        <w:ind w:left="720"/>
        <w:jc w:val="both"/>
        <w:rPr>
          <w:b/>
          <w:bCs/>
          <w:lang w:val="es-GT"/>
        </w:rPr>
      </w:pPr>
      <w:r w:rsidRPr="00FE0A07">
        <w:rPr>
          <w:b/>
          <w:bCs/>
          <w:lang w:val="es-GT"/>
        </w:rPr>
        <w:t>Proceso:</w:t>
      </w:r>
    </w:p>
    <w:p w14:paraId="681454D9" w14:textId="77777777" w:rsidR="00FE0A07" w:rsidRPr="00FE0A07" w:rsidRDefault="00FE0A07" w:rsidP="00B773FF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lang w:val="es-GT"/>
        </w:rPr>
      </w:pPr>
      <w:r w:rsidRPr="00FE0A07">
        <w:rPr>
          <w:lang w:val="es-GT"/>
        </w:rPr>
        <w:t>Seleccione la opción para cargar productos.</w:t>
      </w:r>
    </w:p>
    <w:p w14:paraId="6F07FD7E" w14:textId="77777777" w:rsidR="00FE0A07" w:rsidRPr="00FE0A07" w:rsidRDefault="00FE0A07" w:rsidP="00B773FF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lang w:val="es-GT"/>
        </w:rPr>
      </w:pPr>
      <w:r w:rsidRPr="00FE0A07">
        <w:rPr>
          <w:lang w:val="es-GT"/>
        </w:rPr>
        <w:t>El sistema pedirá la ruta del archivo CSV.</w:t>
      </w:r>
    </w:p>
    <w:p w14:paraId="2094C3DC" w14:textId="77777777" w:rsidR="00FE0A07" w:rsidRDefault="00FE0A07" w:rsidP="00B773FF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lang w:val="es-GT"/>
        </w:rPr>
      </w:pPr>
      <w:r w:rsidRPr="00FE0A07">
        <w:rPr>
          <w:lang w:val="es-GT"/>
        </w:rPr>
        <w:t>Se validarán los datos del archivo para asegurar que sean correctos.</w:t>
      </w:r>
    </w:p>
    <w:p w14:paraId="60252211" w14:textId="77777777" w:rsidR="00B6013E" w:rsidRDefault="00B6013E" w:rsidP="00B6013E">
      <w:pPr>
        <w:pStyle w:val="Prrafodelista"/>
        <w:numPr>
          <w:ilvl w:val="1"/>
          <w:numId w:val="21"/>
        </w:numPr>
        <w:jc w:val="both"/>
        <w:rPr>
          <w:lang w:val="es-GT"/>
        </w:rPr>
      </w:pPr>
      <w:r>
        <w:rPr>
          <w:lang w:val="es-GT"/>
        </w:rPr>
        <w:t>Debe elegir la opción 2</w:t>
      </w:r>
    </w:p>
    <w:p w14:paraId="0B98C82F" w14:textId="77777777" w:rsidR="00B6013E" w:rsidRDefault="00B6013E" w:rsidP="00B6013E">
      <w:pPr>
        <w:pStyle w:val="Prrafodelista"/>
        <w:numPr>
          <w:ilvl w:val="1"/>
          <w:numId w:val="21"/>
        </w:numPr>
        <w:jc w:val="both"/>
        <w:rPr>
          <w:lang w:val="es-GT"/>
        </w:rPr>
      </w:pPr>
      <w:r>
        <w:rPr>
          <w:lang w:val="es-GT"/>
        </w:rPr>
        <w:t xml:space="preserve">Buscar el archivo </w:t>
      </w:r>
      <w:proofErr w:type="spellStart"/>
      <w:r>
        <w:rPr>
          <w:lang w:val="es-GT"/>
        </w:rPr>
        <w:t>csv</w:t>
      </w:r>
      <w:proofErr w:type="spellEnd"/>
      <w:r>
        <w:rPr>
          <w:lang w:val="es-GT"/>
        </w:rPr>
        <w:t xml:space="preserve"> con el contenido de productos a cargar al sistema</w:t>
      </w:r>
    </w:p>
    <w:p w14:paraId="7F447D06" w14:textId="77777777" w:rsidR="00B6013E" w:rsidRPr="00B6013E" w:rsidRDefault="00B6013E" w:rsidP="00B6013E">
      <w:pPr>
        <w:pStyle w:val="Prrafodelista"/>
        <w:numPr>
          <w:ilvl w:val="1"/>
          <w:numId w:val="21"/>
        </w:numPr>
        <w:jc w:val="center"/>
        <w:rPr>
          <w:lang w:val="es-GT"/>
        </w:rPr>
      </w:pPr>
      <w:r w:rsidRPr="00683408">
        <w:rPr>
          <w:noProof/>
          <w:lang w:val="es-GT"/>
        </w:rPr>
        <w:lastRenderedPageBreak/>
        <w:drawing>
          <wp:inline distT="0" distB="0" distL="0" distR="0" wp14:anchorId="40F641EE" wp14:editId="424C20ED">
            <wp:extent cx="2516000" cy="1800000"/>
            <wp:effectExtent l="0" t="0" r="0" b="0"/>
            <wp:docPr id="4123863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863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5A1A" w14:textId="77777777" w:rsidR="00B6013E" w:rsidRDefault="00B6013E" w:rsidP="00B6013E">
      <w:pPr>
        <w:pStyle w:val="Prrafodelista"/>
        <w:numPr>
          <w:ilvl w:val="1"/>
          <w:numId w:val="21"/>
        </w:numPr>
        <w:jc w:val="both"/>
        <w:rPr>
          <w:lang w:val="es-GT"/>
        </w:rPr>
      </w:pPr>
      <w:r>
        <w:rPr>
          <w:lang w:val="es-GT"/>
        </w:rPr>
        <w:t>Si la cantidad de productos supera un máximo permitido o si ya existe en el sistema, lo indicará.</w:t>
      </w:r>
    </w:p>
    <w:p w14:paraId="51485D03" w14:textId="77777777" w:rsidR="00B6013E" w:rsidRPr="00FE0A07" w:rsidRDefault="00B6013E" w:rsidP="00B6013E">
      <w:pPr>
        <w:jc w:val="both"/>
        <w:rPr>
          <w:lang w:val="es-GT"/>
        </w:rPr>
      </w:pPr>
    </w:p>
    <w:p w14:paraId="58A86C96" w14:textId="3E35260D" w:rsidR="00FE0A07" w:rsidRDefault="00B6013E" w:rsidP="00B6013E">
      <w:pPr>
        <w:jc w:val="center"/>
        <w:rPr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60F56D" wp14:editId="5A551F69">
                <wp:simplePos x="0" y="0"/>
                <wp:positionH relativeFrom="column">
                  <wp:posOffset>1483360</wp:posOffset>
                </wp:positionH>
                <wp:positionV relativeFrom="paragraph">
                  <wp:posOffset>3121660</wp:posOffset>
                </wp:positionV>
                <wp:extent cx="2999014" cy="288472"/>
                <wp:effectExtent l="0" t="0" r="11430" b="16510"/>
                <wp:wrapNone/>
                <wp:docPr id="165648708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014" cy="288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A9EBDF" id="Rectángulo 3" o:spid="_x0000_s1026" style="position:absolute;margin-left:116.8pt;margin-top:245.8pt;width:236.15pt;height:22.7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" filled="f" strokecolor="red" strokeweight="2pt"/>
            </w:pict>
          </mc:Fallback>
        </mc:AlternateContent>
      </w: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762EE6" wp14:editId="124C5CDD">
                <wp:simplePos x="0" y="0"/>
                <wp:positionH relativeFrom="column">
                  <wp:posOffset>1543050</wp:posOffset>
                </wp:positionH>
                <wp:positionV relativeFrom="paragraph">
                  <wp:posOffset>304800</wp:posOffset>
                </wp:positionV>
                <wp:extent cx="2998470" cy="288290"/>
                <wp:effectExtent l="0" t="0" r="11430" b="16510"/>
                <wp:wrapNone/>
                <wp:docPr id="1145873686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8470" cy="288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3E9AE1" id="Rectángulo 3" o:spid="_x0000_s1026" style="position:absolute;margin-left:121.5pt;margin-top:24pt;width:236.1pt;height:22.7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" filled="f" strokecolor="red" strokeweight="2pt"/>
            </w:pict>
          </mc:Fallback>
        </mc:AlternateContent>
      </w:r>
      <w:r w:rsidRPr="001B20EE">
        <w:rPr>
          <w:noProof/>
          <w:lang w:val="es-GT"/>
        </w:rPr>
        <w:drawing>
          <wp:inline distT="0" distB="0" distL="0" distR="0" wp14:anchorId="172F9C29" wp14:editId="71E2EEFE">
            <wp:extent cx="3116728" cy="3429479"/>
            <wp:effectExtent l="0" t="0" r="7620" b="0"/>
            <wp:docPr id="29710959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09591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672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652A" w14:textId="62DF2076" w:rsidR="00B47885" w:rsidRDefault="00B47885" w:rsidP="00B773FF">
      <w:pPr>
        <w:pStyle w:val="Ttulo2"/>
        <w:numPr>
          <w:ilvl w:val="0"/>
          <w:numId w:val="6"/>
        </w:numPr>
        <w:rPr>
          <w:lang w:val="es-GT"/>
        </w:rPr>
      </w:pPr>
      <w:bookmarkStart w:id="17" w:name="_Toc184497392"/>
      <w:bookmarkStart w:id="18" w:name="_Toc184497559"/>
      <w:r w:rsidRPr="00B47885">
        <w:rPr>
          <w:lang w:val="es-GT"/>
        </w:rPr>
        <w:t>Visualizar el Inventario:</w:t>
      </w:r>
      <w:bookmarkEnd w:id="17"/>
      <w:bookmarkEnd w:id="18"/>
    </w:p>
    <w:p w14:paraId="387EF46D" w14:textId="77777777" w:rsidR="00FE0A07" w:rsidRPr="00FE0A07" w:rsidRDefault="00FE0A07" w:rsidP="00B773FF">
      <w:pPr>
        <w:numPr>
          <w:ilvl w:val="0"/>
          <w:numId w:val="16"/>
        </w:numPr>
        <w:rPr>
          <w:lang w:val="es-GT"/>
        </w:rPr>
      </w:pPr>
      <w:r w:rsidRPr="00FE0A07">
        <w:rPr>
          <w:b/>
          <w:bCs/>
          <w:lang w:val="es-GT"/>
        </w:rPr>
        <w:t>Descripción:</w:t>
      </w:r>
      <w:r w:rsidRPr="00FE0A07">
        <w:rPr>
          <w:lang w:val="es-GT"/>
        </w:rPr>
        <w:t xml:space="preserve"> Permite visualizar todos los productos actuales en el inventario con sus detalles específicos.</w:t>
      </w:r>
    </w:p>
    <w:p w14:paraId="69D68209" w14:textId="77777777" w:rsidR="00FE0A07" w:rsidRPr="00FE0A07" w:rsidRDefault="00FE0A07" w:rsidP="00FE0A07">
      <w:pPr>
        <w:rPr>
          <w:lang w:val="es-GT"/>
        </w:rPr>
      </w:pPr>
    </w:p>
    <w:p w14:paraId="1093C59D" w14:textId="77777777" w:rsidR="00FE0A07" w:rsidRPr="00FE0A07" w:rsidRDefault="00FE0A07" w:rsidP="00FE0A07">
      <w:pPr>
        <w:ind w:left="720"/>
        <w:rPr>
          <w:lang w:val="es-GT"/>
        </w:rPr>
      </w:pPr>
      <w:r w:rsidRPr="00FE0A07">
        <w:rPr>
          <w:lang w:val="es-GT"/>
        </w:rPr>
        <w:t>Muestra un listado completo de los productos actuales con la siguiente información:</w:t>
      </w:r>
    </w:p>
    <w:p w14:paraId="1010C0B9" w14:textId="77777777" w:rsidR="00FE0A07" w:rsidRPr="00FE0A07" w:rsidRDefault="00FE0A07" w:rsidP="00B773FF">
      <w:pPr>
        <w:numPr>
          <w:ilvl w:val="0"/>
          <w:numId w:val="9"/>
        </w:numPr>
        <w:tabs>
          <w:tab w:val="clear" w:pos="720"/>
          <w:tab w:val="num" w:pos="1440"/>
        </w:tabs>
        <w:ind w:left="1440"/>
        <w:rPr>
          <w:lang w:val="es-GT"/>
        </w:rPr>
      </w:pPr>
      <w:r w:rsidRPr="00FE0A07">
        <w:rPr>
          <w:b/>
          <w:bCs/>
          <w:lang w:val="es-GT"/>
        </w:rPr>
        <w:t>Nombre del Producto</w:t>
      </w:r>
    </w:p>
    <w:p w14:paraId="37657D7A" w14:textId="77777777" w:rsidR="00FE0A07" w:rsidRPr="00FE0A07" w:rsidRDefault="00FE0A07" w:rsidP="00B773FF">
      <w:pPr>
        <w:numPr>
          <w:ilvl w:val="0"/>
          <w:numId w:val="9"/>
        </w:numPr>
        <w:tabs>
          <w:tab w:val="clear" w:pos="720"/>
          <w:tab w:val="num" w:pos="2016"/>
        </w:tabs>
        <w:ind w:left="1440"/>
        <w:rPr>
          <w:lang w:val="es-GT"/>
        </w:rPr>
      </w:pPr>
      <w:r w:rsidRPr="00FE0A07">
        <w:rPr>
          <w:b/>
          <w:bCs/>
          <w:lang w:val="es-GT"/>
        </w:rPr>
        <w:t>Precio Unitario</w:t>
      </w:r>
    </w:p>
    <w:p w14:paraId="43435901" w14:textId="165E9767" w:rsidR="00B47885" w:rsidRPr="00B47885" w:rsidRDefault="00FE0A07" w:rsidP="00B6013E">
      <w:pPr>
        <w:numPr>
          <w:ilvl w:val="0"/>
          <w:numId w:val="9"/>
        </w:numPr>
        <w:tabs>
          <w:tab w:val="clear" w:pos="720"/>
          <w:tab w:val="num" w:pos="2016"/>
        </w:tabs>
        <w:ind w:left="1440"/>
        <w:rPr>
          <w:lang w:val="es-GT"/>
        </w:rPr>
      </w:pPr>
      <w:r w:rsidRPr="00FE0A07">
        <w:rPr>
          <w:b/>
          <w:bCs/>
          <w:lang w:val="es-GT"/>
        </w:rPr>
        <w:t>Cantidad Vendida Hasta el Momento</w:t>
      </w:r>
    </w:p>
    <w:p w14:paraId="5A685A3A" w14:textId="730E3252" w:rsidR="00B47885" w:rsidRDefault="00B6013E" w:rsidP="00B6013E">
      <w:pPr>
        <w:jc w:val="center"/>
      </w:pPr>
      <w:r w:rsidRPr="00CD49D5">
        <w:rPr>
          <w:noProof/>
          <w:lang w:val="es-GT"/>
        </w:rPr>
        <w:lastRenderedPageBreak/>
        <w:drawing>
          <wp:inline distT="0" distB="0" distL="0" distR="0" wp14:anchorId="02AD721F" wp14:editId="52FFCC54">
            <wp:extent cx="4525006" cy="2915057"/>
            <wp:effectExtent l="0" t="0" r="0" b="0"/>
            <wp:docPr id="483352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5248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44DD" w14:textId="3180EC84" w:rsidR="00B47885" w:rsidRDefault="00B47885" w:rsidP="00B773FF">
      <w:pPr>
        <w:pStyle w:val="Ttulo2"/>
        <w:numPr>
          <w:ilvl w:val="0"/>
          <w:numId w:val="6"/>
        </w:numPr>
        <w:ind w:left="576" w:hanging="288"/>
      </w:pPr>
      <w:bookmarkStart w:id="19" w:name="_Toc184497393"/>
      <w:bookmarkStart w:id="20" w:name="_Toc184497560"/>
      <w:r>
        <w:t>Realizar Venta</w:t>
      </w:r>
      <w:bookmarkEnd w:id="19"/>
      <w:bookmarkEnd w:id="20"/>
    </w:p>
    <w:p w14:paraId="035427B6" w14:textId="77777777" w:rsidR="00B47885" w:rsidRPr="00B47885" w:rsidRDefault="00B47885" w:rsidP="00BB5F9E">
      <w:pPr>
        <w:ind w:left="576"/>
        <w:rPr>
          <w:lang w:val="es-GT"/>
        </w:rPr>
      </w:pPr>
      <w:r w:rsidRPr="00B47885">
        <w:rPr>
          <w:lang w:val="es-GT"/>
        </w:rPr>
        <w:t xml:space="preserve">La funcionalidad </w:t>
      </w:r>
      <w:r w:rsidRPr="00B47885">
        <w:rPr>
          <w:b/>
          <w:bCs/>
          <w:lang w:val="es-GT"/>
        </w:rPr>
        <w:t>Realizar Ventas</w:t>
      </w:r>
      <w:r w:rsidRPr="00B47885">
        <w:rPr>
          <w:lang w:val="es-GT"/>
        </w:rPr>
        <w:t xml:space="preserve"> permite registrar las compras de productos realizadas por los clientes. El proceso es el siguiente:</w:t>
      </w:r>
    </w:p>
    <w:p w14:paraId="4E841E4C" w14:textId="77777777" w:rsidR="00B47885" w:rsidRPr="00B47885" w:rsidRDefault="00B47885" w:rsidP="00B773FF">
      <w:pPr>
        <w:numPr>
          <w:ilvl w:val="0"/>
          <w:numId w:val="8"/>
        </w:numPr>
        <w:tabs>
          <w:tab w:val="clear" w:pos="720"/>
          <w:tab w:val="num" w:pos="1296"/>
        </w:tabs>
        <w:ind w:left="1296"/>
        <w:rPr>
          <w:lang w:val="es-GT"/>
        </w:rPr>
      </w:pPr>
      <w:r w:rsidRPr="00B47885">
        <w:rPr>
          <w:b/>
          <w:bCs/>
          <w:lang w:val="es-GT"/>
        </w:rPr>
        <w:t>Ingreso de Datos del Cliente:</w:t>
      </w:r>
    </w:p>
    <w:p w14:paraId="3D8B37C2" w14:textId="77777777" w:rsidR="00B47885" w:rsidRPr="00B47885" w:rsidRDefault="00B47885" w:rsidP="00B773FF">
      <w:pPr>
        <w:numPr>
          <w:ilvl w:val="1"/>
          <w:numId w:val="8"/>
        </w:numPr>
        <w:tabs>
          <w:tab w:val="clear" w:pos="1440"/>
          <w:tab w:val="num" w:pos="2016"/>
        </w:tabs>
        <w:ind w:left="2016"/>
        <w:rPr>
          <w:lang w:val="es-GT"/>
        </w:rPr>
      </w:pPr>
      <w:r w:rsidRPr="00B47885">
        <w:rPr>
          <w:lang w:val="es-GT"/>
        </w:rPr>
        <w:t>Ingrese el nombre y el NIT del cliente.</w:t>
      </w:r>
    </w:p>
    <w:p w14:paraId="20E6D868" w14:textId="77777777" w:rsidR="00B47885" w:rsidRPr="00B47885" w:rsidRDefault="00B47885" w:rsidP="00B773FF">
      <w:pPr>
        <w:numPr>
          <w:ilvl w:val="0"/>
          <w:numId w:val="8"/>
        </w:numPr>
        <w:tabs>
          <w:tab w:val="clear" w:pos="720"/>
          <w:tab w:val="num" w:pos="1296"/>
        </w:tabs>
        <w:ind w:left="1296"/>
        <w:rPr>
          <w:lang w:val="es-GT"/>
        </w:rPr>
      </w:pPr>
      <w:r w:rsidRPr="00B47885">
        <w:rPr>
          <w:b/>
          <w:bCs/>
          <w:lang w:val="es-GT"/>
        </w:rPr>
        <w:t>Selección de Productos:</w:t>
      </w:r>
    </w:p>
    <w:p w14:paraId="5308D9D5" w14:textId="77777777" w:rsidR="00B47885" w:rsidRPr="00B47885" w:rsidRDefault="00B47885" w:rsidP="00B773FF">
      <w:pPr>
        <w:numPr>
          <w:ilvl w:val="1"/>
          <w:numId w:val="8"/>
        </w:numPr>
        <w:tabs>
          <w:tab w:val="clear" w:pos="1440"/>
          <w:tab w:val="num" w:pos="2016"/>
        </w:tabs>
        <w:ind w:left="2016"/>
        <w:rPr>
          <w:lang w:val="es-GT"/>
        </w:rPr>
      </w:pPr>
      <w:r w:rsidRPr="00B47885">
        <w:rPr>
          <w:lang w:val="es-GT"/>
        </w:rPr>
        <w:t>Se le mostrará el inventario disponible para elegir los productos y cantidades de su preferencia.</w:t>
      </w:r>
    </w:p>
    <w:p w14:paraId="1599A83C" w14:textId="77777777" w:rsidR="00B47885" w:rsidRPr="00B47885" w:rsidRDefault="00B47885" w:rsidP="00B773FF">
      <w:pPr>
        <w:numPr>
          <w:ilvl w:val="0"/>
          <w:numId w:val="8"/>
        </w:numPr>
        <w:tabs>
          <w:tab w:val="clear" w:pos="720"/>
          <w:tab w:val="num" w:pos="1296"/>
        </w:tabs>
        <w:ind w:left="1296"/>
        <w:rPr>
          <w:lang w:val="es-GT"/>
        </w:rPr>
      </w:pPr>
      <w:r w:rsidRPr="00B47885">
        <w:rPr>
          <w:b/>
          <w:bCs/>
          <w:lang w:val="es-GT"/>
        </w:rPr>
        <w:t>Cálculo del Total de Ventas:</w:t>
      </w:r>
    </w:p>
    <w:p w14:paraId="42D7AFD5" w14:textId="77777777" w:rsidR="00B47885" w:rsidRPr="00B47885" w:rsidRDefault="00B47885" w:rsidP="00B773FF">
      <w:pPr>
        <w:numPr>
          <w:ilvl w:val="1"/>
          <w:numId w:val="8"/>
        </w:numPr>
        <w:tabs>
          <w:tab w:val="clear" w:pos="1440"/>
          <w:tab w:val="num" w:pos="2016"/>
        </w:tabs>
        <w:ind w:left="2016"/>
        <w:rPr>
          <w:lang w:val="es-GT"/>
        </w:rPr>
      </w:pPr>
      <w:r w:rsidRPr="00B47885">
        <w:rPr>
          <w:lang w:val="es-GT"/>
        </w:rPr>
        <w:t>El sistema calculará automáticamente el total de la compra con base en las cantidades seleccionadas.</w:t>
      </w:r>
    </w:p>
    <w:p w14:paraId="17ABC3F1" w14:textId="77777777" w:rsidR="00B6013E" w:rsidRDefault="00B6013E" w:rsidP="00B6013E">
      <w:pPr>
        <w:pStyle w:val="Prrafodelista"/>
        <w:numPr>
          <w:ilvl w:val="2"/>
          <w:numId w:val="8"/>
        </w:numPr>
        <w:rPr>
          <w:lang w:val="es-GT"/>
        </w:rPr>
      </w:pPr>
      <w:r>
        <w:rPr>
          <w:lang w:val="es-GT"/>
        </w:rPr>
        <w:t>Se solicita el nombre del cliente</w:t>
      </w:r>
    </w:p>
    <w:p w14:paraId="3388A3E8" w14:textId="77777777" w:rsidR="00B6013E" w:rsidRDefault="00B6013E" w:rsidP="00B6013E">
      <w:pPr>
        <w:pStyle w:val="Prrafodelista"/>
        <w:ind w:left="2160"/>
        <w:rPr>
          <w:lang w:val="es-GT"/>
        </w:rPr>
      </w:pPr>
      <w:r w:rsidRPr="00EC368D">
        <w:rPr>
          <w:noProof/>
          <w:lang w:val="es-GT"/>
        </w:rPr>
        <w:drawing>
          <wp:inline distT="0" distB="0" distL="0" distR="0" wp14:anchorId="5C56DCDA" wp14:editId="0B637B87">
            <wp:extent cx="3524742" cy="562053"/>
            <wp:effectExtent l="0" t="0" r="0" b="9525"/>
            <wp:docPr id="1035844883" name="Imagen 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44883" name="Imagen 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CD55" w14:textId="77777777" w:rsidR="00B6013E" w:rsidRDefault="00B6013E" w:rsidP="00B6013E">
      <w:pPr>
        <w:pStyle w:val="Prrafodelista"/>
        <w:numPr>
          <w:ilvl w:val="2"/>
          <w:numId w:val="8"/>
        </w:numPr>
        <w:rPr>
          <w:lang w:val="es-GT"/>
        </w:rPr>
      </w:pPr>
      <w:r>
        <w:rPr>
          <w:lang w:val="es-GT"/>
        </w:rPr>
        <w:t>Se solicita el NIT del cliente</w:t>
      </w:r>
    </w:p>
    <w:p w14:paraId="7F45E561" w14:textId="77777777" w:rsidR="00B6013E" w:rsidRDefault="00B6013E" w:rsidP="00B6013E">
      <w:pPr>
        <w:pStyle w:val="Prrafodelista"/>
        <w:ind w:left="2160"/>
        <w:rPr>
          <w:lang w:val="es-GT"/>
        </w:rPr>
      </w:pPr>
      <w:r w:rsidRPr="004B766F">
        <w:rPr>
          <w:noProof/>
          <w:lang w:val="es-GT"/>
        </w:rPr>
        <w:drawing>
          <wp:inline distT="0" distB="0" distL="0" distR="0" wp14:anchorId="0286A5D7" wp14:editId="0294DAA3">
            <wp:extent cx="3372321" cy="771633"/>
            <wp:effectExtent l="0" t="0" r="0" b="9525"/>
            <wp:docPr id="7188968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6877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C096" w14:textId="77777777" w:rsidR="00B6013E" w:rsidRDefault="00B6013E" w:rsidP="00B6013E">
      <w:pPr>
        <w:pStyle w:val="Prrafodelista"/>
        <w:numPr>
          <w:ilvl w:val="2"/>
          <w:numId w:val="8"/>
        </w:numPr>
        <w:rPr>
          <w:lang w:val="es-GT"/>
        </w:rPr>
      </w:pPr>
      <w:r>
        <w:rPr>
          <w:lang w:val="es-GT"/>
        </w:rPr>
        <w:t>Se solicita el índice del producto.</w:t>
      </w:r>
    </w:p>
    <w:p w14:paraId="6E520831" w14:textId="77777777" w:rsidR="00B6013E" w:rsidRDefault="00B6013E" w:rsidP="00B6013E">
      <w:pPr>
        <w:pStyle w:val="Prrafodelista"/>
        <w:ind w:left="2160"/>
        <w:rPr>
          <w:lang w:val="es-GT"/>
        </w:rPr>
      </w:pPr>
      <w:r w:rsidRPr="00FC74E7">
        <w:rPr>
          <w:noProof/>
          <w:lang w:val="es-GT"/>
        </w:rPr>
        <w:lastRenderedPageBreak/>
        <w:drawing>
          <wp:inline distT="0" distB="0" distL="0" distR="0" wp14:anchorId="2394552B" wp14:editId="15835AB7">
            <wp:extent cx="3526573" cy="2520000"/>
            <wp:effectExtent l="0" t="0" r="0" b="0"/>
            <wp:docPr id="1888446767" name="Imagen 1" descr="Imagen que contiene texto, exterior, placa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46767" name="Imagen 1" descr="Imagen que contiene texto, exterior, placa, calle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657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2780" w14:textId="77777777" w:rsidR="00B6013E" w:rsidRDefault="00B6013E" w:rsidP="00B6013E">
      <w:pPr>
        <w:pStyle w:val="Prrafodelista"/>
        <w:numPr>
          <w:ilvl w:val="2"/>
          <w:numId w:val="8"/>
        </w:numPr>
        <w:rPr>
          <w:lang w:val="es-GT"/>
        </w:rPr>
      </w:pPr>
      <w:r>
        <w:rPr>
          <w:lang w:val="es-GT"/>
        </w:rPr>
        <w:t>Se ingresa la cantidad que se desea</w:t>
      </w:r>
    </w:p>
    <w:p w14:paraId="19254254" w14:textId="77777777" w:rsidR="00B6013E" w:rsidRDefault="00B6013E" w:rsidP="00B6013E">
      <w:pPr>
        <w:pStyle w:val="Prrafodelista"/>
        <w:ind w:left="2160"/>
        <w:rPr>
          <w:lang w:val="es-GT"/>
        </w:rPr>
      </w:pPr>
      <w:r w:rsidRPr="00152C55">
        <w:rPr>
          <w:noProof/>
          <w:lang w:val="es-GT"/>
        </w:rPr>
        <w:drawing>
          <wp:inline distT="0" distB="0" distL="0" distR="0" wp14:anchorId="27EB1788" wp14:editId="00F28398">
            <wp:extent cx="2400635" cy="247685"/>
            <wp:effectExtent l="0" t="0" r="0" b="0"/>
            <wp:docPr id="1657592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92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486A" w14:textId="77777777" w:rsidR="00B6013E" w:rsidRDefault="00B6013E" w:rsidP="00B6013E">
      <w:pPr>
        <w:pStyle w:val="Prrafodelista"/>
        <w:numPr>
          <w:ilvl w:val="2"/>
          <w:numId w:val="8"/>
        </w:numPr>
        <w:rPr>
          <w:lang w:val="es-GT"/>
        </w:rPr>
      </w:pPr>
      <w:r>
        <w:rPr>
          <w:lang w:val="es-GT"/>
        </w:rPr>
        <w:t>Se ingresa “-1” para finalizar la compra</w:t>
      </w:r>
    </w:p>
    <w:p w14:paraId="32DCD151" w14:textId="77777777" w:rsidR="00B6013E" w:rsidRPr="00CD202F" w:rsidRDefault="00B6013E" w:rsidP="00B6013E">
      <w:pPr>
        <w:pStyle w:val="Prrafodelista"/>
        <w:ind w:left="2160"/>
        <w:rPr>
          <w:lang w:val="es-GT"/>
        </w:rPr>
      </w:pPr>
      <w:r w:rsidRPr="00152C55">
        <w:rPr>
          <w:noProof/>
          <w:lang w:val="es-GT"/>
        </w:rPr>
        <w:drawing>
          <wp:inline distT="0" distB="0" distL="0" distR="0" wp14:anchorId="72AF00C2" wp14:editId="70A086D0">
            <wp:extent cx="4715533" cy="704948"/>
            <wp:effectExtent l="0" t="0" r="8890" b="0"/>
            <wp:docPr id="6848915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1594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E955" w14:textId="77777777" w:rsidR="00B47885" w:rsidRPr="00B47885" w:rsidRDefault="00B47885" w:rsidP="00B47885"/>
    <w:p w14:paraId="612A927C" w14:textId="43580137" w:rsidR="00B47885" w:rsidRDefault="00BB5F9E" w:rsidP="00B773FF">
      <w:pPr>
        <w:pStyle w:val="Ttulo2"/>
        <w:numPr>
          <w:ilvl w:val="0"/>
          <w:numId w:val="6"/>
        </w:numPr>
        <w:ind w:left="576" w:hanging="288"/>
      </w:pPr>
      <w:bookmarkStart w:id="21" w:name="_Toc184497394"/>
      <w:bookmarkStart w:id="22" w:name="_Toc184497561"/>
      <w:r>
        <w:t>Reporte Top 5 Productos más vendidos</w:t>
      </w:r>
      <w:bookmarkEnd w:id="21"/>
      <w:bookmarkEnd w:id="22"/>
      <w:r>
        <w:t xml:space="preserve"> </w:t>
      </w:r>
    </w:p>
    <w:p w14:paraId="3262B1B8" w14:textId="7D9603BC" w:rsidR="00BB5F9E" w:rsidRPr="00BB5F9E" w:rsidRDefault="00BB5F9E" w:rsidP="00BB5F9E">
      <w:pPr>
        <w:ind w:left="576"/>
        <w:rPr>
          <w:lang w:val="es-GT" w:eastAsia="es-GT"/>
        </w:rPr>
      </w:pPr>
      <w:r w:rsidRPr="00BB5F9E">
        <w:rPr>
          <w:lang w:val="es-GT" w:eastAsia="es-GT"/>
        </w:rPr>
        <w:t>Genera un informe con los cinco productos más vendidos según la cantidad de unidades vendidas.</w:t>
      </w:r>
    </w:p>
    <w:p w14:paraId="611FD2BE" w14:textId="43ED566D" w:rsidR="00B6013E" w:rsidRDefault="00BB5F9E" w:rsidP="00B6013E">
      <w:pPr>
        <w:ind w:left="576"/>
        <w:rPr>
          <w:lang w:val="es-GT" w:eastAsia="es-GT"/>
        </w:rPr>
      </w:pPr>
      <w:r w:rsidRPr="00BB5F9E">
        <w:rPr>
          <w:b/>
          <w:bCs/>
          <w:lang w:val="es-GT" w:eastAsia="es-GT"/>
        </w:rPr>
        <w:t>Formato:</w:t>
      </w:r>
      <w:r w:rsidRPr="00BB5F9E">
        <w:rPr>
          <w:lang w:val="es-GT" w:eastAsia="es-GT"/>
        </w:rPr>
        <w:t xml:space="preserve"> HTML para una mejor visualización.</w:t>
      </w:r>
    </w:p>
    <w:p w14:paraId="1CE4B61E" w14:textId="77777777" w:rsidR="00B6013E" w:rsidRDefault="00B6013E" w:rsidP="00B6013E">
      <w:pPr>
        <w:ind w:left="1296"/>
        <w:jc w:val="center"/>
        <w:rPr>
          <w:lang w:val="es-GT"/>
        </w:rPr>
      </w:pPr>
      <w:r w:rsidRPr="00E12BA4">
        <w:rPr>
          <w:noProof/>
          <w:lang w:val="es-GT"/>
        </w:rPr>
        <w:drawing>
          <wp:inline distT="0" distB="0" distL="0" distR="0" wp14:anchorId="51B7448C" wp14:editId="774B8E03">
            <wp:extent cx="2658947" cy="1800000"/>
            <wp:effectExtent l="0" t="0" r="8255" b="0"/>
            <wp:docPr id="7703431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3129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894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606B" w14:textId="2A9F7DBA" w:rsidR="00B6013E" w:rsidRPr="00A67709" w:rsidRDefault="00B6013E" w:rsidP="00A67709">
      <w:pPr>
        <w:ind w:left="1296"/>
        <w:jc w:val="center"/>
        <w:rPr>
          <w:lang w:val="es-GT"/>
        </w:rPr>
      </w:pPr>
      <w:r w:rsidRPr="008D1156">
        <w:rPr>
          <w:noProof/>
          <w:lang w:val="es-GT"/>
        </w:rPr>
        <w:drawing>
          <wp:inline distT="0" distB="0" distL="0" distR="0" wp14:anchorId="2DF0CD7A" wp14:editId="0A078D14">
            <wp:extent cx="4534890" cy="1440000"/>
            <wp:effectExtent l="0" t="0" r="0" b="8255"/>
            <wp:docPr id="1407127132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27132" name="Imagen 1" descr="Interfaz de usuario gráfica, Aplicación, Teams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8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040B" w14:textId="5639E838" w:rsidR="00B47885" w:rsidRDefault="00BB5F9E" w:rsidP="00B773FF">
      <w:pPr>
        <w:pStyle w:val="Ttulo2"/>
        <w:numPr>
          <w:ilvl w:val="0"/>
          <w:numId w:val="6"/>
        </w:numPr>
        <w:ind w:left="576" w:hanging="288"/>
      </w:pPr>
      <w:bookmarkStart w:id="23" w:name="_Toc184497395"/>
      <w:bookmarkStart w:id="24" w:name="_Toc184497562"/>
      <w:r>
        <w:lastRenderedPageBreak/>
        <w:t>Reporte Histórico de Ventas</w:t>
      </w:r>
      <w:bookmarkEnd w:id="23"/>
      <w:bookmarkEnd w:id="24"/>
    </w:p>
    <w:p w14:paraId="07609FC4" w14:textId="77777777" w:rsidR="00BB5F9E" w:rsidRDefault="00BB5F9E" w:rsidP="00BB5F9E">
      <w:pPr>
        <w:ind w:left="576"/>
        <w:jc w:val="both"/>
      </w:pPr>
      <w:r>
        <w:t>Proporcionar un informe detallado de todas las ventas realizadas hasta la fecha.</w:t>
      </w:r>
    </w:p>
    <w:p w14:paraId="243770D4" w14:textId="20DDE87D" w:rsidR="00BB5F9E" w:rsidRDefault="00BB5F9E" w:rsidP="00BB5F9E">
      <w:pPr>
        <w:ind w:left="576"/>
        <w:jc w:val="both"/>
      </w:pPr>
      <w:r>
        <w:t>Contenido del reporte: Información sobre el cliente, NIT, fecha, productos adquiridos, cantidades y monto total de la compra.</w:t>
      </w:r>
    </w:p>
    <w:p w14:paraId="7408380E" w14:textId="77777777" w:rsidR="00BB5F9E" w:rsidRDefault="00BB5F9E" w:rsidP="00BB5F9E">
      <w:pPr>
        <w:ind w:left="576"/>
        <w:jc w:val="both"/>
        <w:rPr>
          <w:lang w:val="es-GT" w:eastAsia="es-GT"/>
        </w:rPr>
      </w:pPr>
      <w:r w:rsidRPr="00BB5F9E">
        <w:rPr>
          <w:b/>
          <w:bCs/>
          <w:lang w:val="es-GT" w:eastAsia="es-GT"/>
        </w:rPr>
        <w:t>Formato:</w:t>
      </w:r>
      <w:r w:rsidRPr="00BB5F9E">
        <w:rPr>
          <w:lang w:val="es-GT" w:eastAsia="es-GT"/>
        </w:rPr>
        <w:t xml:space="preserve"> HTML para una mejor visualización.</w:t>
      </w:r>
    </w:p>
    <w:p w14:paraId="7E6F0696" w14:textId="77777777" w:rsidR="00B6013E" w:rsidRDefault="00B6013E" w:rsidP="00B6013E">
      <w:pPr>
        <w:ind w:left="1296"/>
        <w:jc w:val="center"/>
        <w:rPr>
          <w:lang w:val="es-GT"/>
        </w:rPr>
      </w:pPr>
      <w:r w:rsidRPr="004E5525">
        <w:rPr>
          <w:noProof/>
          <w:lang w:val="es-GT"/>
        </w:rPr>
        <w:drawing>
          <wp:inline distT="0" distB="0" distL="0" distR="0" wp14:anchorId="70D1F111" wp14:editId="411A15B5">
            <wp:extent cx="3002190" cy="1800000"/>
            <wp:effectExtent l="0" t="0" r="8255" b="0"/>
            <wp:docPr id="154832263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22631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219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A27B" w14:textId="77777777" w:rsidR="00B6013E" w:rsidRDefault="00B6013E" w:rsidP="00B6013E">
      <w:pPr>
        <w:ind w:left="1296"/>
        <w:jc w:val="center"/>
        <w:rPr>
          <w:lang w:val="es-GT"/>
        </w:rPr>
      </w:pPr>
      <w:r w:rsidRPr="004E5525">
        <w:rPr>
          <w:noProof/>
          <w:lang w:val="es-GT"/>
        </w:rPr>
        <w:drawing>
          <wp:inline distT="0" distB="0" distL="0" distR="0" wp14:anchorId="20BF9666" wp14:editId="70F99221">
            <wp:extent cx="4548316" cy="1800000"/>
            <wp:effectExtent l="0" t="0" r="5080" b="0"/>
            <wp:docPr id="10599177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7730" name="Imagen 1" descr="Interfaz de usuario gráfica,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831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D82D" w14:textId="084EDD09" w:rsidR="00B6013E" w:rsidRPr="00B6013E" w:rsidRDefault="00B6013E" w:rsidP="00B6013E">
      <w:pPr>
        <w:pStyle w:val="Prrafodelista"/>
        <w:numPr>
          <w:ilvl w:val="0"/>
          <w:numId w:val="6"/>
        </w:numPr>
        <w:rPr>
          <w:lang w:val="es-GT"/>
        </w:rPr>
      </w:pPr>
      <w:r w:rsidRPr="00B6013E">
        <w:rPr>
          <w:rStyle w:val="Ttulo2Car"/>
        </w:rPr>
        <w:t xml:space="preserve"> </w:t>
      </w:r>
      <w:bookmarkStart w:id="25" w:name="_Toc184497396"/>
      <w:bookmarkStart w:id="26" w:name="_Toc184497563"/>
      <w:r w:rsidRPr="00B6013E">
        <w:rPr>
          <w:rStyle w:val="Ttulo2Car"/>
          <w:lang w:val="es-GT"/>
        </w:rPr>
        <w:t>Salir del Sistema:</w:t>
      </w:r>
      <w:bookmarkEnd w:id="25"/>
      <w:bookmarkEnd w:id="26"/>
      <w:r w:rsidRPr="00B6013E">
        <w:rPr>
          <w:lang w:val="es-GT"/>
        </w:rPr>
        <w:br/>
        <w:t>Permite cerrar el programa de manera segura, garantizando que no se pierdan los datos actuales ni se interrumpa el funcionamiento del sistema.</w:t>
      </w:r>
    </w:p>
    <w:p w14:paraId="3312BB0A" w14:textId="77777777" w:rsidR="00B6013E" w:rsidRPr="00BB5F9E" w:rsidRDefault="00B6013E" w:rsidP="00BB5F9E">
      <w:pPr>
        <w:ind w:left="576"/>
        <w:jc w:val="both"/>
      </w:pPr>
    </w:p>
    <w:p w14:paraId="5F665643" w14:textId="77777777" w:rsidR="00BB5F9E" w:rsidRPr="00BB5F9E" w:rsidRDefault="00BB5F9E" w:rsidP="00BB5F9E">
      <w:pPr>
        <w:ind w:left="576"/>
      </w:pPr>
    </w:p>
    <w:p w14:paraId="42EAE4B4" w14:textId="77777777" w:rsidR="00B47885" w:rsidRDefault="00B47885" w:rsidP="002E792F"/>
    <w:p w14:paraId="3E919776" w14:textId="2036706F" w:rsidR="002E792F" w:rsidRPr="002E792F" w:rsidRDefault="00B6013E" w:rsidP="00B9204B">
      <w:pPr>
        <w:jc w:val="center"/>
      </w:pPr>
      <w:r w:rsidRPr="00B6013E">
        <w:rPr>
          <w:noProof/>
          <w:lang w:val="es-GT"/>
        </w:rPr>
        <w:drawing>
          <wp:inline distT="0" distB="0" distL="0" distR="0" wp14:anchorId="63841768" wp14:editId="5D82DCC0">
            <wp:extent cx="3611283" cy="1800000"/>
            <wp:effectExtent l="0" t="0" r="8255" b="0"/>
            <wp:docPr id="3001893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89392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128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ED57" w14:textId="485D0459" w:rsidR="00BB5F9E" w:rsidRDefault="00BB5F9E">
      <w:pPr>
        <w:spacing w:after="180" w:line="336" w:lineRule="auto"/>
        <w:contextualSpacing w:val="0"/>
      </w:pPr>
      <w:r>
        <w:br w:type="page"/>
      </w:r>
    </w:p>
    <w:p w14:paraId="337CA66A" w14:textId="77777777" w:rsidR="0050555E" w:rsidRPr="0050555E" w:rsidRDefault="0050555E" w:rsidP="0050555E"/>
    <w:p w14:paraId="446134DB" w14:textId="67637E09" w:rsidR="0050555E" w:rsidRPr="0050555E" w:rsidRDefault="0050555E" w:rsidP="0050555E">
      <w:pPr>
        <w:pStyle w:val="Ttulo1"/>
      </w:pPr>
      <w:bookmarkStart w:id="27" w:name="_Toc184497564"/>
      <w:r>
        <w:t>RECOMENDACIONES</w:t>
      </w:r>
      <w:bookmarkEnd w:id="27"/>
    </w:p>
    <w:p w14:paraId="5535D99D" w14:textId="169C9CF6" w:rsidR="0046494F" w:rsidRPr="0046494F" w:rsidRDefault="0046494F" w:rsidP="0046494F">
      <w:pPr>
        <w:pStyle w:val="Prrafodelista"/>
        <w:numPr>
          <w:ilvl w:val="0"/>
          <w:numId w:val="14"/>
        </w:numPr>
        <w:ind w:left="720"/>
        <w:rPr>
          <w:lang w:val="es-GT" w:bidi="es-ES"/>
        </w:rPr>
      </w:pPr>
      <w:r w:rsidRPr="0046494F">
        <w:rPr>
          <w:lang w:val="es-GT" w:bidi="es-ES"/>
        </w:rPr>
        <w:t>Asegúrate de que todos los productos tengan precios válidos (mayores a cero) en el archivo CSV para evitar errores.</w:t>
      </w:r>
    </w:p>
    <w:p w14:paraId="0DEA44A3" w14:textId="77777777" w:rsidR="0046494F" w:rsidRPr="0046494F" w:rsidRDefault="0046494F" w:rsidP="0046494F">
      <w:pPr>
        <w:rPr>
          <w:lang w:val="es-GT" w:bidi="es-ES"/>
        </w:rPr>
      </w:pPr>
    </w:p>
    <w:p w14:paraId="6F57EA91" w14:textId="113E4BFB" w:rsidR="0046494F" w:rsidRPr="0046494F" w:rsidRDefault="0046494F" w:rsidP="0046494F">
      <w:pPr>
        <w:pStyle w:val="Prrafodelista"/>
        <w:numPr>
          <w:ilvl w:val="0"/>
          <w:numId w:val="14"/>
        </w:numPr>
        <w:ind w:left="720"/>
        <w:rPr>
          <w:lang w:val="es-GT" w:bidi="es-ES"/>
        </w:rPr>
      </w:pPr>
      <w:r w:rsidRPr="0046494F">
        <w:rPr>
          <w:lang w:val="es-GT" w:bidi="es-ES"/>
        </w:rPr>
        <w:t>Siempre ingresa con credenciales válidas antes de cargar productos, registrar ventas o generar reportes.</w:t>
      </w:r>
    </w:p>
    <w:p w14:paraId="1ACEB636" w14:textId="77777777" w:rsidR="0046494F" w:rsidRPr="0046494F" w:rsidRDefault="0046494F" w:rsidP="0046494F">
      <w:pPr>
        <w:rPr>
          <w:lang w:val="es-GT" w:bidi="es-ES"/>
        </w:rPr>
      </w:pPr>
    </w:p>
    <w:p w14:paraId="4BA642BA" w14:textId="1DF5A205" w:rsidR="00E523C3" w:rsidRPr="0046494F" w:rsidRDefault="0046494F" w:rsidP="0046494F">
      <w:pPr>
        <w:pStyle w:val="Prrafodelista"/>
        <w:numPr>
          <w:ilvl w:val="0"/>
          <w:numId w:val="14"/>
        </w:numPr>
        <w:ind w:left="720"/>
        <w:rPr>
          <w:lang w:val="es-GT" w:bidi="es-ES"/>
        </w:rPr>
      </w:pPr>
      <w:r w:rsidRPr="0046494F">
        <w:rPr>
          <w:lang w:val="es-GT" w:bidi="es-ES"/>
        </w:rPr>
        <w:t>Revisa el archivo CSV para asegurarte de que no haya productos repetidos antes de realizar la carga masiva.</w:t>
      </w:r>
    </w:p>
    <w:p w14:paraId="2C2C74C7" w14:textId="77777777" w:rsidR="0046494F" w:rsidRDefault="0046494F" w:rsidP="0046494F">
      <w:pPr>
        <w:rPr>
          <w:lang w:val="es-GT" w:bidi="es-ES"/>
        </w:rPr>
      </w:pPr>
    </w:p>
    <w:p w14:paraId="5C2F73D0" w14:textId="2533BCF2" w:rsidR="0046494F" w:rsidRDefault="0046494F" w:rsidP="0046494F">
      <w:pPr>
        <w:pStyle w:val="Prrafodelista"/>
        <w:numPr>
          <w:ilvl w:val="0"/>
          <w:numId w:val="14"/>
        </w:numPr>
        <w:ind w:left="720"/>
      </w:pPr>
      <w:r w:rsidRPr="0046494F">
        <w:t>Asegúrate de seleccionar una cantidad de productos mayor a cero al realizar una venta.</w:t>
      </w:r>
    </w:p>
    <w:p w14:paraId="6D3936A4" w14:textId="77777777" w:rsidR="0046494F" w:rsidRDefault="0046494F" w:rsidP="0046494F"/>
    <w:p w14:paraId="54CB730F" w14:textId="56204762" w:rsidR="0046494F" w:rsidRDefault="0046494F" w:rsidP="0046494F">
      <w:pPr>
        <w:pStyle w:val="Prrafodelista"/>
        <w:numPr>
          <w:ilvl w:val="0"/>
          <w:numId w:val="14"/>
        </w:numPr>
        <w:ind w:left="720"/>
      </w:pPr>
      <w:r w:rsidRPr="0046494F">
        <w:t>No podrás agregar más productos si alcanzas el límite máximo. Organiza bien tu inventario.</w:t>
      </w:r>
    </w:p>
    <w:p w14:paraId="7A2E2294" w14:textId="77777777" w:rsidR="0046494F" w:rsidRDefault="0046494F" w:rsidP="0046494F"/>
    <w:p w14:paraId="08D7DF6B" w14:textId="2D56216D" w:rsidR="0046494F" w:rsidRDefault="0046494F" w:rsidP="0046494F">
      <w:pPr>
        <w:pStyle w:val="Prrafodelista"/>
        <w:numPr>
          <w:ilvl w:val="0"/>
          <w:numId w:val="14"/>
        </w:numPr>
        <w:ind w:left="720"/>
      </w:pPr>
      <w:r w:rsidRPr="0046494F">
        <w:t>No podrás agregar más productos si alcanzas el límite máximo. Organiza bien tu inventario.</w:t>
      </w:r>
    </w:p>
    <w:p w14:paraId="17471B05" w14:textId="37463520" w:rsidR="0046494F" w:rsidRPr="004C0AD1" w:rsidRDefault="0046494F" w:rsidP="0046494F">
      <w:pPr>
        <w:pStyle w:val="Prrafodelista"/>
        <w:numPr>
          <w:ilvl w:val="0"/>
          <w:numId w:val="14"/>
        </w:numPr>
        <w:ind w:left="720"/>
      </w:pPr>
      <w:r w:rsidRPr="0046494F">
        <w:t>No podrás agregar más productos si alcanzas el límite máximo. Organiza bien tu inventario.</w:t>
      </w:r>
    </w:p>
    <w:p w14:paraId="662E99FD" w14:textId="624D6F96" w:rsidR="00E523C3" w:rsidRPr="004C0AD1" w:rsidRDefault="00E523C3" w:rsidP="00E523C3"/>
    <w:p w14:paraId="3DCB4718" w14:textId="0126CB97" w:rsidR="00D476F7" w:rsidRPr="00BB5F9E" w:rsidRDefault="00D476F7" w:rsidP="00BB5F9E">
      <w:pPr>
        <w:pStyle w:val="Firma"/>
      </w:pPr>
    </w:p>
    <w:sectPr w:rsidR="00D476F7" w:rsidRPr="00BB5F9E" w:rsidSect="00911CD5">
      <w:headerReference w:type="default" r:id="rId30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D51283" w14:textId="77777777" w:rsidR="00457538" w:rsidRDefault="00457538" w:rsidP="00A91D75">
      <w:r>
        <w:separator/>
      </w:r>
    </w:p>
  </w:endnote>
  <w:endnote w:type="continuationSeparator" w:id="0">
    <w:p w14:paraId="69AA8226" w14:textId="77777777" w:rsidR="00457538" w:rsidRDefault="00457538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89C928" w14:textId="77777777" w:rsidR="00457538" w:rsidRDefault="00457538" w:rsidP="00A91D75">
      <w:r>
        <w:separator/>
      </w:r>
    </w:p>
  </w:footnote>
  <w:footnote w:type="continuationSeparator" w:id="0">
    <w:p w14:paraId="61F14CB9" w14:textId="77777777" w:rsidR="00457538" w:rsidRDefault="00457538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10E025AE" w14:textId="77777777" w:rsidTr="00A7217A">
      <w:trPr>
        <w:trHeight w:val="1060"/>
      </w:trPr>
      <w:tc>
        <w:tcPr>
          <w:tcW w:w="5861" w:type="dxa"/>
        </w:tcPr>
        <w:p w14:paraId="71E2821A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067FECB0" wp14:editId="74A7D33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580EDB51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19A6037A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5F8095" wp14:editId="1BD4C19A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E6DFB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5F809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0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7BE6DFB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4C13F2E2" wp14:editId="34599BF3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B32038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C13F2E2" id="Rectángulo: Una sola esquina cortada 15" o:spid="_x0000_s1031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8B32038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B8021F"/>
    <w:multiLevelType w:val="multilevel"/>
    <w:tmpl w:val="301E6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A619CF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E31544"/>
    <w:multiLevelType w:val="hybridMultilevel"/>
    <w:tmpl w:val="26141900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73D3C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C9043D"/>
    <w:multiLevelType w:val="hybridMultilevel"/>
    <w:tmpl w:val="71F8A6A4"/>
    <w:lvl w:ilvl="0" w:tplc="28AEF0BC">
      <w:start w:val="1"/>
      <w:numFmt w:val="upperRoman"/>
      <w:pStyle w:val="Ttulo1"/>
      <w:lvlText w:val="%1."/>
      <w:lvlJc w:val="righ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596E68"/>
    <w:multiLevelType w:val="multilevel"/>
    <w:tmpl w:val="9702B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55C74E9"/>
    <w:multiLevelType w:val="hybridMultilevel"/>
    <w:tmpl w:val="F6B2C920"/>
    <w:lvl w:ilvl="0" w:tplc="62EEB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5D1E64"/>
    <w:multiLevelType w:val="hybridMultilevel"/>
    <w:tmpl w:val="3A80BB02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355611"/>
    <w:multiLevelType w:val="hybridMultilevel"/>
    <w:tmpl w:val="FF4ED96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144307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E67033"/>
    <w:multiLevelType w:val="multilevel"/>
    <w:tmpl w:val="2800D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E126F2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D8279D"/>
    <w:multiLevelType w:val="multilevel"/>
    <w:tmpl w:val="BEFA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F11B7A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D72885"/>
    <w:multiLevelType w:val="hybridMultilevel"/>
    <w:tmpl w:val="4028A63C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E9C5C31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8" w15:restartNumberingAfterBreak="0">
    <w:nsid w:val="64334ABF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5D565AD"/>
    <w:multiLevelType w:val="hybridMultilevel"/>
    <w:tmpl w:val="F346820E"/>
    <w:lvl w:ilvl="0" w:tplc="ED1249FC">
      <w:numFmt w:val="bullet"/>
      <w:lvlText w:val="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396F76"/>
    <w:multiLevelType w:val="multilevel"/>
    <w:tmpl w:val="C8EC9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CDC4E33"/>
    <w:multiLevelType w:val="multilevel"/>
    <w:tmpl w:val="8006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3373277">
    <w:abstractNumId w:val="17"/>
  </w:num>
  <w:num w:numId="2" w16cid:durableId="1211071725">
    <w:abstractNumId w:val="6"/>
  </w:num>
  <w:num w:numId="3" w16cid:durableId="348528650">
    <w:abstractNumId w:val="19"/>
  </w:num>
  <w:num w:numId="4" w16cid:durableId="200167256">
    <w:abstractNumId w:val="4"/>
  </w:num>
  <w:num w:numId="5" w16cid:durableId="1914075168">
    <w:abstractNumId w:val="0"/>
  </w:num>
  <w:num w:numId="6" w16cid:durableId="1189416224">
    <w:abstractNumId w:val="7"/>
  </w:num>
  <w:num w:numId="7" w16cid:durableId="1402602295">
    <w:abstractNumId w:val="16"/>
  </w:num>
  <w:num w:numId="8" w16cid:durableId="1335062744">
    <w:abstractNumId w:val="1"/>
  </w:num>
  <w:num w:numId="9" w16cid:durableId="669065138">
    <w:abstractNumId w:val="11"/>
  </w:num>
  <w:num w:numId="10" w16cid:durableId="1167669124">
    <w:abstractNumId w:val="18"/>
  </w:num>
  <w:num w:numId="11" w16cid:durableId="1885410468">
    <w:abstractNumId w:val="13"/>
  </w:num>
  <w:num w:numId="12" w16cid:durableId="2088916491">
    <w:abstractNumId w:val="21"/>
  </w:num>
  <w:num w:numId="13" w16cid:durableId="182207315">
    <w:abstractNumId w:val="5"/>
  </w:num>
  <w:num w:numId="14" w16cid:durableId="1172721664">
    <w:abstractNumId w:val="15"/>
  </w:num>
  <w:num w:numId="15" w16cid:durableId="1326976941">
    <w:abstractNumId w:val="12"/>
  </w:num>
  <w:num w:numId="16" w16cid:durableId="1846509544">
    <w:abstractNumId w:val="20"/>
  </w:num>
  <w:num w:numId="17" w16cid:durableId="806436321">
    <w:abstractNumId w:val="8"/>
  </w:num>
  <w:num w:numId="18" w16cid:durableId="2017883387">
    <w:abstractNumId w:val="3"/>
  </w:num>
  <w:num w:numId="19" w16cid:durableId="807672621">
    <w:abstractNumId w:val="9"/>
  </w:num>
  <w:num w:numId="20" w16cid:durableId="407504487">
    <w:abstractNumId w:val="10"/>
  </w:num>
  <w:num w:numId="21" w16cid:durableId="1252352987">
    <w:abstractNumId w:val="2"/>
  </w:num>
  <w:num w:numId="22" w16cid:durableId="168100778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9D"/>
    <w:rsid w:val="000144DB"/>
    <w:rsid w:val="0002111D"/>
    <w:rsid w:val="000812AC"/>
    <w:rsid w:val="00085F06"/>
    <w:rsid w:val="000958D4"/>
    <w:rsid w:val="00152C55"/>
    <w:rsid w:val="00154DAC"/>
    <w:rsid w:val="00184B35"/>
    <w:rsid w:val="001865F2"/>
    <w:rsid w:val="001B20EE"/>
    <w:rsid w:val="001E59F3"/>
    <w:rsid w:val="002063EE"/>
    <w:rsid w:val="00210466"/>
    <w:rsid w:val="00226FF2"/>
    <w:rsid w:val="002351A3"/>
    <w:rsid w:val="002B67D3"/>
    <w:rsid w:val="002E792F"/>
    <w:rsid w:val="00342438"/>
    <w:rsid w:val="003B2ECB"/>
    <w:rsid w:val="003F429C"/>
    <w:rsid w:val="00450F1F"/>
    <w:rsid w:val="00457538"/>
    <w:rsid w:val="0046494F"/>
    <w:rsid w:val="004A3529"/>
    <w:rsid w:val="004B766F"/>
    <w:rsid w:val="004C0AD1"/>
    <w:rsid w:val="004E5525"/>
    <w:rsid w:val="0050555E"/>
    <w:rsid w:val="00556168"/>
    <w:rsid w:val="00577305"/>
    <w:rsid w:val="005C2E0B"/>
    <w:rsid w:val="005C41C1"/>
    <w:rsid w:val="006003D5"/>
    <w:rsid w:val="00631B9E"/>
    <w:rsid w:val="00683408"/>
    <w:rsid w:val="006F369D"/>
    <w:rsid w:val="007030F7"/>
    <w:rsid w:val="00751E57"/>
    <w:rsid w:val="00760843"/>
    <w:rsid w:val="007B0DFA"/>
    <w:rsid w:val="007B2D9D"/>
    <w:rsid w:val="007D2460"/>
    <w:rsid w:val="007E5E59"/>
    <w:rsid w:val="008034BE"/>
    <w:rsid w:val="00823D33"/>
    <w:rsid w:val="00872F60"/>
    <w:rsid w:val="008759A8"/>
    <w:rsid w:val="00895034"/>
    <w:rsid w:val="008A251C"/>
    <w:rsid w:val="008B46AB"/>
    <w:rsid w:val="008D1156"/>
    <w:rsid w:val="008E0281"/>
    <w:rsid w:val="008E707B"/>
    <w:rsid w:val="00911CD5"/>
    <w:rsid w:val="009210A6"/>
    <w:rsid w:val="00924378"/>
    <w:rsid w:val="00944D7A"/>
    <w:rsid w:val="009901AF"/>
    <w:rsid w:val="009A0F76"/>
    <w:rsid w:val="009C0E7F"/>
    <w:rsid w:val="00A03BCD"/>
    <w:rsid w:val="00A67709"/>
    <w:rsid w:val="00A7217A"/>
    <w:rsid w:val="00A86068"/>
    <w:rsid w:val="00A91D75"/>
    <w:rsid w:val="00AC343A"/>
    <w:rsid w:val="00B47885"/>
    <w:rsid w:val="00B6013E"/>
    <w:rsid w:val="00B76B39"/>
    <w:rsid w:val="00B773FF"/>
    <w:rsid w:val="00B9204B"/>
    <w:rsid w:val="00BB5F9E"/>
    <w:rsid w:val="00BB7DFA"/>
    <w:rsid w:val="00BF0859"/>
    <w:rsid w:val="00C50FEA"/>
    <w:rsid w:val="00C6323A"/>
    <w:rsid w:val="00C8409E"/>
    <w:rsid w:val="00C87193"/>
    <w:rsid w:val="00C87706"/>
    <w:rsid w:val="00C96C9C"/>
    <w:rsid w:val="00CB27A1"/>
    <w:rsid w:val="00CD202F"/>
    <w:rsid w:val="00CD49D5"/>
    <w:rsid w:val="00D476F7"/>
    <w:rsid w:val="00D55CBC"/>
    <w:rsid w:val="00D8631A"/>
    <w:rsid w:val="00D87CD8"/>
    <w:rsid w:val="00DD1325"/>
    <w:rsid w:val="00DF1CFA"/>
    <w:rsid w:val="00E02863"/>
    <w:rsid w:val="00E12BA4"/>
    <w:rsid w:val="00E523C3"/>
    <w:rsid w:val="00E5388E"/>
    <w:rsid w:val="00E6016B"/>
    <w:rsid w:val="00E6549F"/>
    <w:rsid w:val="00E94B95"/>
    <w:rsid w:val="00EC368D"/>
    <w:rsid w:val="00ED6905"/>
    <w:rsid w:val="00EF64C7"/>
    <w:rsid w:val="00F15904"/>
    <w:rsid w:val="00F41164"/>
    <w:rsid w:val="00F810A1"/>
    <w:rsid w:val="00F82FA7"/>
    <w:rsid w:val="00FC74E7"/>
    <w:rsid w:val="00FE0A07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314D7DE9"/>
  <w15:docId w15:val="{922AD148-0FF0-456C-A306-8E08BCF70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F9E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7B2D9D"/>
    <w:pPr>
      <w:numPr>
        <w:numId w:val="4"/>
      </w:numP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4">
    <w:name w:val="heading 4"/>
    <w:basedOn w:val="Normal"/>
    <w:next w:val="Normal"/>
    <w:link w:val="Ttulo4Car"/>
    <w:uiPriority w:val="7"/>
    <w:semiHidden/>
    <w:unhideWhenUsed/>
    <w:qFormat/>
    <w:rsid w:val="00FE0A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C8409E"/>
    <w:pPr>
      <w:tabs>
        <w:tab w:val="left" w:pos="480"/>
        <w:tab w:val="right" w:leader="underscore" w:pos="8424"/>
      </w:tabs>
      <w:spacing w:before="40" w:after="100" w:line="288" w:lineRule="auto"/>
      <w:jc w:val="both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7B2D9D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C8409E"/>
    <w:pPr>
      <w:keepLines/>
      <w:tabs>
        <w:tab w:val="left" w:pos="720"/>
        <w:tab w:val="right" w:leader="underscore" w:pos="9592"/>
      </w:tabs>
      <w:spacing w:after="100"/>
      <w:ind w:left="238"/>
      <w:jc w:val="both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qFormat/>
    <w:rsid w:val="007B2D9D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2E792F"/>
    <w:rPr>
      <w:rFonts w:ascii="Times New Roman" w:hAnsi="Times New Roman" w:cs="Times New Roman"/>
      <w:szCs w:val="24"/>
    </w:rPr>
  </w:style>
  <w:style w:type="character" w:customStyle="1" w:styleId="Ttulo4Car">
    <w:name w:val="Título 4 Car"/>
    <w:basedOn w:val="Fuentedeprrafopredeter"/>
    <w:link w:val="Ttulo4"/>
    <w:uiPriority w:val="7"/>
    <w:semiHidden/>
    <w:rsid w:val="00FE0A07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C8409E"/>
    <w:pPr>
      <w:spacing w:after="100" w:line="259" w:lineRule="auto"/>
      <w:ind w:left="440"/>
      <w:contextualSpacing w:val="0"/>
    </w:pPr>
    <w:rPr>
      <w:rFonts w:eastAsiaTheme="minorEastAsia" w:cs="Times New Roman"/>
      <w:color w:val="auto"/>
      <w:sz w:val="22"/>
      <w:szCs w:val="22"/>
      <w:lang w:val="es-GT" w:eastAsia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50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71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442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73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001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007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31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06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7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6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3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45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08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96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722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91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72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65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7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US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CB75997C8F50848933EC50412FC28C7" ma:contentTypeVersion="8" ma:contentTypeDescription="Crear nuevo documento." ma:contentTypeScope="" ma:versionID="5188e5ee95d952b5f1826e58dc84cb2f">
  <xsd:schema xmlns:xsd="http://www.w3.org/2001/XMLSchema" xmlns:xs="http://www.w3.org/2001/XMLSchema" xmlns:p="http://schemas.microsoft.com/office/2006/metadata/properties" xmlns:ns3="bc5c04c1-e48e-4d69-94fb-083c6d508722" targetNamespace="http://schemas.microsoft.com/office/2006/metadata/properties" ma:root="true" ma:fieldsID="6152eef5be57e9a573a42b83fddd551f" ns3:_="">
    <xsd:import namespace="bc5c04c1-e48e-4d69-94fb-083c6d50872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5c04c1-e48e-4d69-94fb-083c6d5087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c5c04c1-e48e-4d69-94fb-083c6d508722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6784B1-F03C-4CE0-8801-B23653F6A2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5c04c1-e48e-4d69-94fb-083c6d5087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AE5D04-50B1-4B27-A47B-4BA5953449B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B8B7626-7BD7-4AA4-8DBD-A97300486314}">
  <ds:schemaRefs>
    <ds:schemaRef ds:uri="http://schemas.microsoft.com/office/2006/metadata/properties"/>
    <ds:schemaRef ds:uri="http://schemas.microsoft.com/office/infopath/2007/PartnerControls"/>
    <ds:schemaRef ds:uri="bc5c04c1-e48e-4d69-94fb-083c6d508722"/>
  </ds:schemaRefs>
</ds:datastoreItem>
</file>

<file path=customXml/itemProps5.xml><?xml version="1.0" encoding="utf-8"?>
<ds:datastoreItem xmlns:ds="http://schemas.openxmlformats.org/officeDocument/2006/customXml" ds:itemID="{4D57F6B1-83F7-4DB9-BD80-8D9F05074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5</TotalTime>
  <Pages>1</Pages>
  <Words>1155</Words>
  <Characters>6355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VICTUS</dc:creator>
  <cp:keywords/>
  <cp:lastModifiedBy>Wilson Manuel Santos Ajcot</cp:lastModifiedBy>
  <cp:revision>5</cp:revision>
  <cp:lastPrinted>2024-12-12T03:42:00Z</cp:lastPrinted>
  <dcterms:created xsi:type="dcterms:W3CDTF">2024-12-11T03:17:00Z</dcterms:created>
  <dcterms:modified xsi:type="dcterms:W3CDTF">2024-12-12T03:44:00Z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0x0101000CB75997C8F50848933EC50412FC28C7</vt:lpwstr>
  </property>
</Properties>
</file>